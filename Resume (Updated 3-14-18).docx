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15" w:type="dxa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555"/>
        <w:gridCol w:w="3060"/>
      </w:tblGrid>
      <w:tr w:rsidR="00DD6070" w:rsidRPr="0094392C" w:rsidTr="00A05F3E">
        <w:trPr>
          <w:trHeight w:val="151"/>
        </w:trPr>
        <w:sdt>
          <w:sdtPr>
            <w:rPr>
              <w:rFonts w:ascii="Times New Roman" w:hAnsi="Times New Roman" w:cs="Times New Roman"/>
              <w:color w:val="auto"/>
              <w:sz w:val="32"/>
              <w:szCs w:val="24"/>
            </w:rPr>
            <w:alias w:val="Author"/>
            <w:id w:val="93044407"/>
            <w:placeholder>
              <w:docPart w:val="41E3B89D6ED04590B4982DAE33497AE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615" w:type="dxa"/>
                <w:gridSpan w:val="2"/>
                <w:tcMar>
                  <w:bottom w:w="0" w:type="dxa"/>
                </w:tcMar>
                <w:vAlign w:val="center"/>
              </w:tcPr>
              <w:p w:rsidR="00DD6070" w:rsidRPr="00D864C6" w:rsidRDefault="00E41406" w:rsidP="00E41406">
                <w:pPr>
                  <w:pStyle w:val="YourName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auto"/>
                    <w:sz w:val="32"/>
                    <w:szCs w:val="24"/>
                  </w:rPr>
                  <w:t>William S. Bonanno</w:t>
                </w:r>
              </w:p>
            </w:tc>
          </w:sdtContent>
        </w:sdt>
      </w:tr>
      <w:tr w:rsidR="00DD6070" w:rsidRPr="0094392C" w:rsidTr="00A05F3E">
        <w:trPr>
          <w:trHeight w:val="22"/>
        </w:trPr>
        <w:tc>
          <w:tcPr>
            <w:tcW w:w="8615" w:type="dxa"/>
            <w:gridSpan w:val="2"/>
            <w:tcMar>
              <w:bottom w:w="0" w:type="dxa"/>
            </w:tcMar>
            <w:vAlign w:val="center"/>
          </w:tcPr>
          <w:p w:rsidR="00DD6070" w:rsidRPr="00D864C6" w:rsidRDefault="006740FC" w:rsidP="006740FC">
            <w:pPr>
              <w:pStyle w:val="ResumeBodyText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Uhrichsville</w:t>
            </w:r>
            <w:r w:rsidR="00B0211E">
              <w:rPr>
                <w:rFonts w:ascii="Times New Roman" w:hAnsi="Times New Roman" w:cs="Times New Roman"/>
                <w:sz w:val="20"/>
                <w:szCs w:val="20"/>
              </w:rPr>
              <w:t>, Ohio</w:t>
            </w:r>
            <w:r w:rsidR="00D864C6" w:rsidRPr="004A2553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r w:rsidR="009B62AB" w:rsidRPr="004A2553">
              <w:rPr>
                <w:rFonts w:ascii="Times New Roman" w:hAnsi="Times New Roman" w:cs="Times New Roman"/>
                <w:sz w:val="20"/>
                <w:szCs w:val="20"/>
              </w:rPr>
              <w:t>(330) 987-0174</w:t>
            </w:r>
            <w:bookmarkStart w:id="0" w:name="_GoBack"/>
            <w:bookmarkEnd w:id="0"/>
            <w:r w:rsidR="00D864C6" w:rsidRPr="004A2553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r w:rsidR="007D5EDD">
              <w:rPr>
                <w:rFonts w:ascii="Times New Roman" w:hAnsi="Times New Roman" w:cs="Times New Roman"/>
                <w:sz w:val="20"/>
                <w:szCs w:val="20"/>
              </w:rPr>
              <w:t>bill@bonannotech.com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43E0" w:rsidRPr="004A2553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6D1522">
              <w:rPr>
                <w:rFonts w:ascii="Times New Roman" w:hAnsi="Times New Roman" w:cs="Times New Roman"/>
                <w:sz w:val="20"/>
                <w:szCs w:val="20"/>
              </w:rPr>
              <w:t xml:space="preserve"> bonannotech.com</w:t>
            </w:r>
          </w:p>
        </w:tc>
      </w:tr>
      <w:tr w:rsidR="00DD6070" w:rsidRPr="0094392C" w:rsidTr="00A05F3E">
        <w:trPr>
          <w:trHeight w:val="214"/>
        </w:trPr>
        <w:tc>
          <w:tcPr>
            <w:tcW w:w="8615" w:type="dxa"/>
            <w:gridSpan w:val="2"/>
          </w:tcPr>
          <w:p w:rsidR="00DD6070" w:rsidRPr="0094392C" w:rsidRDefault="00DD6070">
            <w:pPr>
              <w:rPr>
                <w:rFonts w:ascii="Times New Roman" w:hAnsi="Times New Roman" w:cs="Times New Roman"/>
              </w:rPr>
            </w:pPr>
          </w:p>
        </w:tc>
      </w:tr>
      <w:tr w:rsidR="00DD6070" w:rsidRPr="0094392C" w:rsidTr="00A05F3E">
        <w:trPr>
          <w:trHeight w:val="288"/>
        </w:trPr>
        <w:tc>
          <w:tcPr>
            <w:tcW w:w="8615" w:type="dxa"/>
            <w:gridSpan w:val="2"/>
            <w:tcMar>
              <w:bottom w:w="0" w:type="dxa"/>
            </w:tcMar>
          </w:tcPr>
          <w:p w:rsidR="00DD6070" w:rsidRPr="00D864C6" w:rsidRDefault="00D864C6" w:rsidP="00046D47">
            <w:pPr>
              <w:pStyle w:val="SectionHeading"/>
              <w:rPr>
                <w:rFonts w:ascii="Times New Roman" w:hAnsi="Times New Roman" w:cs="Times New Roman"/>
                <w:sz w:val="22"/>
                <w:szCs w:val="20"/>
              </w:rPr>
            </w:pPr>
            <w:r w:rsidRPr="00D864C6">
              <w:rPr>
                <w:rFonts w:ascii="Times New Roman" w:hAnsi="Times New Roman" w:cs="Times New Roman"/>
                <w:sz w:val="22"/>
                <w:szCs w:val="20"/>
              </w:rPr>
              <w:t>Education</w:t>
            </w:r>
          </w:p>
        </w:tc>
      </w:tr>
      <w:tr w:rsidR="00937C7A" w:rsidRPr="00937C7A" w:rsidTr="00A05F3E">
        <w:trPr>
          <w:trHeight w:val="22"/>
        </w:trPr>
        <w:tc>
          <w:tcPr>
            <w:tcW w:w="5555" w:type="dxa"/>
            <w:tcMar>
              <w:bottom w:w="29" w:type="dxa"/>
            </w:tcMar>
          </w:tcPr>
          <w:p w:rsidR="00730010" w:rsidRPr="00730010" w:rsidRDefault="00730010" w:rsidP="0073001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730010">
              <w:rPr>
                <w:rFonts w:ascii="Times New Roman" w:hAnsi="Times New Roman" w:cs="Times New Roman"/>
                <w:sz w:val="20"/>
                <w:szCs w:val="20"/>
              </w:rPr>
              <w:t>Bachelor of Technical and Applied Studies</w:t>
            </w:r>
          </w:p>
          <w:p w:rsidR="00937C7A" w:rsidRPr="00F17507" w:rsidRDefault="00002649" w:rsidP="00730010">
            <w:pPr>
              <w:pStyle w:val="ResumeBody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Kent State University at Tuscarawas, New Philadelphia, Ohio</w:t>
            </w:r>
          </w:p>
        </w:tc>
        <w:tc>
          <w:tcPr>
            <w:tcW w:w="3060" w:type="dxa"/>
          </w:tcPr>
          <w:p w:rsidR="00937C7A" w:rsidRPr="00937C7A" w:rsidRDefault="00CB5879" w:rsidP="002E43E0">
            <w:pPr>
              <w:pStyle w:val="Dates"/>
              <w:jc w:val="right"/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Received </w:t>
            </w:r>
            <w:r w:rsidR="002E43E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</w:t>
            </w:r>
            <w:r w:rsidR="00730010" w:rsidRPr="0073001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2017</w:t>
            </w:r>
          </w:p>
        </w:tc>
      </w:tr>
      <w:tr w:rsidR="00D434F1" w:rsidRPr="0094392C" w:rsidTr="00A05F3E">
        <w:trPr>
          <w:trHeight w:val="573"/>
        </w:trPr>
        <w:tc>
          <w:tcPr>
            <w:tcW w:w="8615" w:type="dxa"/>
            <w:gridSpan w:val="2"/>
            <w:tcMar>
              <w:bottom w:w="230" w:type="dxa"/>
            </w:tcMar>
          </w:tcPr>
          <w:p w:rsidR="00730010" w:rsidRPr="0094392C" w:rsidRDefault="00730010" w:rsidP="0073001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Major: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Technical and Applied Studies, Computer Technology Networking Concentration</w:t>
            </w:r>
          </w:p>
          <w:p w:rsidR="00D434F1" w:rsidRDefault="00B24EA4" w:rsidP="0073001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Received Certificate of Computer Forensi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cs and Information Security</w:t>
            </w:r>
            <w:r w:rsidR="00701C34">
              <w:rPr>
                <w:rFonts w:ascii="Times New Roman" w:hAnsi="Times New Roman" w:cs="Times New Roman"/>
                <w:sz w:val="20"/>
                <w:szCs w:val="20"/>
              </w:rPr>
              <w:t xml:space="preserve"> in May of 2017</w:t>
            </w:r>
          </w:p>
          <w:p w:rsidR="00313F01" w:rsidRPr="00313F01" w:rsidRDefault="00313F01" w:rsidP="00313F01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the KSU Honors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ollege and maintained a 4.0 GPA</w:t>
            </w:r>
          </w:p>
          <w:p w:rsidR="00B52494" w:rsidRPr="00D434F1" w:rsidRDefault="00B52494" w:rsidP="006C1330">
            <w:pPr>
              <w:pStyle w:val="Description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Cer</w:t>
            </w:r>
            <w:r w:rsidR="00701C34">
              <w:rPr>
                <w:rFonts w:ascii="Times New Roman" w:hAnsi="Times New Roman" w:cs="Times New Roman"/>
                <w:sz w:val="20"/>
                <w:szCs w:val="20"/>
              </w:rPr>
              <w:t>tified through TestOut as a 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Network Pro</w:t>
            </w:r>
          </w:p>
        </w:tc>
      </w:tr>
      <w:tr w:rsidR="00DD6070" w:rsidRPr="0094392C" w:rsidTr="00A05F3E">
        <w:trPr>
          <w:trHeight w:val="22"/>
        </w:trPr>
        <w:tc>
          <w:tcPr>
            <w:tcW w:w="5555" w:type="dxa"/>
            <w:tcMar>
              <w:bottom w:w="29" w:type="dxa"/>
            </w:tcMar>
          </w:tcPr>
          <w:p w:rsidR="00730010" w:rsidRPr="00730010" w:rsidRDefault="00730010" w:rsidP="0073001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730010">
              <w:rPr>
                <w:rFonts w:ascii="Times New Roman" w:hAnsi="Times New Roman" w:cs="Times New Roman"/>
                <w:sz w:val="20"/>
                <w:szCs w:val="20"/>
              </w:rPr>
              <w:t>Associate of Applied Business</w:t>
            </w:r>
          </w:p>
          <w:p w:rsidR="00DD6070" w:rsidRPr="002E43E0" w:rsidRDefault="00002649" w:rsidP="00730010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 w:rsidRPr="002E43E0">
              <w:rPr>
                <w:rFonts w:ascii="Times New Roman" w:hAnsi="Times New Roman" w:cs="Times New Roman"/>
                <w:sz w:val="20"/>
                <w:szCs w:val="20"/>
              </w:rPr>
              <w:t>Kent State University at Tuscarawas, New Philadelphia, Ohio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DD6070" w:rsidRPr="00D864C6" w:rsidRDefault="00E56C1D" w:rsidP="00730010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Received</w:t>
            </w:r>
            <w:r w:rsidR="00937C7A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3001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 2015</w:t>
            </w:r>
          </w:p>
        </w:tc>
      </w:tr>
      <w:tr w:rsidR="00DD6070" w:rsidRPr="0094392C" w:rsidTr="00A05F3E">
        <w:trPr>
          <w:trHeight w:val="56"/>
        </w:trPr>
        <w:tc>
          <w:tcPr>
            <w:tcW w:w="8615" w:type="dxa"/>
            <w:gridSpan w:val="2"/>
            <w:tcMar>
              <w:bottom w:w="230" w:type="dxa"/>
            </w:tcMar>
          </w:tcPr>
          <w:p w:rsidR="00DD6070" w:rsidRPr="0094392C" w:rsidRDefault="00730010" w:rsidP="006C1330">
            <w:pPr>
              <w:pStyle w:val="Description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Major: Computer Technology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Networking</w:t>
            </w:r>
            <w:r w:rsidR="00BE4709">
              <w:rPr>
                <w:rFonts w:ascii="Times New Roman" w:hAnsi="Times New Roman" w:cs="Times New Roman"/>
                <w:sz w:val="20"/>
                <w:szCs w:val="20"/>
              </w:rPr>
              <w:t xml:space="preserve"> Technology Concentration</w:t>
            </w:r>
          </w:p>
        </w:tc>
      </w:tr>
      <w:tr w:rsidR="00DD6070" w:rsidRPr="0094392C" w:rsidTr="00A05F3E">
        <w:trPr>
          <w:trHeight w:val="288"/>
        </w:trPr>
        <w:tc>
          <w:tcPr>
            <w:tcW w:w="8615" w:type="dxa"/>
            <w:gridSpan w:val="2"/>
            <w:tcMar>
              <w:bottom w:w="0" w:type="dxa"/>
            </w:tcMar>
          </w:tcPr>
          <w:p w:rsidR="00DD6070" w:rsidRPr="00D864C6" w:rsidRDefault="00BD65C2">
            <w:pPr>
              <w:pStyle w:val="Section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Professional Experience</w:t>
            </w:r>
          </w:p>
        </w:tc>
      </w:tr>
      <w:tr w:rsidR="00FF6E9C" w:rsidRPr="0094392C" w:rsidTr="00A05F3E">
        <w:trPr>
          <w:trHeight w:val="22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:rsidR="00FF6E9C" w:rsidRPr="0094392C" w:rsidRDefault="00FF6E9C" w:rsidP="00FF6E9C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Assistant Technology Director</w:t>
            </w:r>
          </w:p>
          <w:p w:rsidR="00FF6E9C" w:rsidRPr="00FF6E9C" w:rsidRDefault="00FF6E9C" w:rsidP="00FF6E9C">
            <w:pPr>
              <w:pStyle w:val="ResumeBody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F6E9C">
              <w:rPr>
                <w:rFonts w:ascii="Times New Roman" w:hAnsi="Times New Roman" w:cs="Times New Roman"/>
                <w:i/>
                <w:sz w:val="20"/>
                <w:szCs w:val="20"/>
              </w:rPr>
              <w:t>Claymont City Schools</w:t>
            </w:r>
            <w:r w:rsidR="00046D47">
              <w:rPr>
                <w:rFonts w:ascii="Times New Roman" w:hAnsi="Times New Roman" w:cs="Times New Roman"/>
                <w:i/>
                <w:sz w:val="20"/>
                <w:szCs w:val="20"/>
              </w:rPr>
              <w:t>, Dennison, Ohio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FF6E9C" w:rsidRDefault="00FF6E9C" w:rsidP="002E43E0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 2017 to Present</w:t>
            </w:r>
          </w:p>
        </w:tc>
      </w:tr>
      <w:tr w:rsidR="00FF6E9C" w:rsidRPr="0094392C" w:rsidTr="00A05F3E">
        <w:trPr>
          <w:trHeight w:val="1041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:rsidR="00EB7EA6" w:rsidRDefault="00847EFC" w:rsidP="00EB7EA6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Rebuilt</w:t>
            </w:r>
            <w:r w:rsidR="00EB7E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outdated Hyper-V servers on the Server 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2016 platform</w:t>
            </w:r>
          </w:p>
          <w:p w:rsidR="00FF6E9C" w:rsidRDefault="00EB7EA6" w:rsidP="00EB7EA6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Responsible for configuring, maintaining, and troubleshooting </w:t>
            </w:r>
            <w:r w:rsidR="00847EFC">
              <w:rPr>
                <w:rFonts w:ascii="Times New Roman" w:hAnsi="Times New Roman" w:cs="Times New Roman"/>
                <w:sz w:val="20"/>
                <w:szCs w:val="20"/>
              </w:rPr>
              <w:t>workstations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t xml:space="preserve"> and servers</w:t>
            </w:r>
            <w:r w:rsidR="00847EFC">
              <w:rPr>
                <w:rFonts w:ascii="Times New Roman" w:hAnsi="Times New Roman" w:cs="Times New Roman"/>
                <w:sz w:val="20"/>
                <w:szCs w:val="20"/>
              </w:rPr>
              <w:t xml:space="preserve"> in a Microsoft 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847EFC">
              <w:rPr>
                <w:rFonts w:ascii="Times New Roman" w:hAnsi="Times New Roman" w:cs="Times New Roman"/>
                <w:sz w:val="20"/>
                <w:szCs w:val="20"/>
              </w:rPr>
              <w:t>AD environment</w:t>
            </w:r>
          </w:p>
          <w:p w:rsidR="00847EFC" w:rsidRPr="00FF6E9C" w:rsidRDefault="00847EFC" w:rsidP="006C133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Spearheaded the installation and configuration of the district’s new Aruba WLAN system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FF6E9C" w:rsidRDefault="00FF6E9C" w:rsidP="002E43E0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DD6070" w:rsidRPr="0094392C" w:rsidTr="00A05F3E">
        <w:trPr>
          <w:trHeight w:val="22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:rsidR="00DD6070" w:rsidRPr="0094392C" w:rsidRDefault="002E43E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Technology Assistant</w:t>
            </w:r>
          </w:p>
          <w:p w:rsidR="00DD6070" w:rsidRPr="0094392C" w:rsidRDefault="002E43E0" w:rsidP="001C6464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Claymont City Schools</w:t>
            </w:r>
            <w:r w:rsidR="00046D47">
              <w:rPr>
                <w:rFonts w:ascii="Times New Roman" w:hAnsi="Times New Roman" w:cs="Times New Roman"/>
                <w:sz w:val="20"/>
                <w:szCs w:val="20"/>
              </w:rPr>
              <w:t>, Dennison, Ohio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DD6070" w:rsidRPr="00D864C6" w:rsidRDefault="002E43E0" w:rsidP="00FF6E9C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May 2016</w:t>
            </w:r>
            <w:r w:rsidR="0000264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D864C6" w:rsidRPr="00D864C6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to </w:t>
            </w:r>
            <w:r w:rsidR="00FF6E9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 2017</w:t>
            </w:r>
          </w:p>
        </w:tc>
      </w:tr>
      <w:tr w:rsidR="00DD6070" w:rsidRPr="0094392C" w:rsidTr="00A05F3E">
        <w:trPr>
          <w:trHeight w:val="933"/>
        </w:trPr>
        <w:tc>
          <w:tcPr>
            <w:tcW w:w="5555" w:type="dxa"/>
            <w:shd w:val="clear" w:color="auto" w:fill="auto"/>
          </w:tcPr>
          <w:p w:rsidR="00776DC3" w:rsidRDefault="00E0648F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Updated and maintained </w:t>
            </w:r>
            <w:r w:rsidR="00776DC3">
              <w:rPr>
                <w:rFonts w:ascii="Times New Roman" w:hAnsi="Times New Roman" w:cs="Times New Roman"/>
                <w:sz w:val="20"/>
                <w:szCs w:val="20"/>
              </w:rPr>
              <w:t>pages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the district’</w:t>
            </w:r>
            <w:r w:rsidR="006D08C4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8267D2">
              <w:rPr>
                <w:rFonts w:ascii="Times New Roman" w:hAnsi="Times New Roman" w:cs="Times New Roman"/>
                <w:sz w:val="20"/>
                <w:szCs w:val="20"/>
              </w:rPr>
              <w:t>web server</w:t>
            </w:r>
            <w:r w:rsidR="00CB5879">
              <w:rPr>
                <w:rFonts w:ascii="Times New Roman" w:hAnsi="Times New Roman" w:cs="Times New Roman"/>
                <w:sz w:val="20"/>
                <w:szCs w:val="20"/>
              </w:rPr>
              <w:t xml:space="preserve"> using HTML5, CSS, and PHP</w:t>
            </w:r>
          </w:p>
          <w:p w:rsidR="00776DC3" w:rsidRDefault="00776DC3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Helped oversee the district’s recent school-wide move of t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eacher and student workstations</w:t>
            </w:r>
          </w:p>
          <w:p w:rsidR="00E0648F" w:rsidRPr="00E0648F" w:rsidRDefault="00E0648F" w:rsidP="00E0648F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E0648F">
              <w:rPr>
                <w:rFonts w:ascii="Times New Roman" w:hAnsi="Times New Roman" w:cs="Times New Roman"/>
                <w:sz w:val="20"/>
                <w:szCs w:val="20"/>
              </w:rPr>
              <w:t>Assisted in deploying Windows 10 th</w:t>
            </w:r>
            <w:r w:rsidR="008335AB">
              <w:rPr>
                <w:rFonts w:ascii="Times New Roman" w:hAnsi="Times New Roman" w:cs="Times New Roman"/>
                <w:sz w:val="20"/>
                <w:szCs w:val="20"/>
              </w:rPr>
              <w:t>roughout the school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's domain</w:t>
            </w:r>
          </w:p>
        </w:tc>
        <w:tc>
          <w:tcPr>
            <w:tcW w:w="3060" w:type="dxa"/>
            <w:shd w:val="clear" w:color="auto" w:fill="auto"/>
          </w:tcPr>
          <w:p w:rsidR="00DD6070" w:rsidRPr="0094392C" w:rsidRDefault="00DD6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070" w:rsidRPr="0094392C" w:rsidTr="00A05F3E">
        <w:trPr>
          <w:trHeight w:val="22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:rsidR="00DD6070" w:rsidRPr="0094392C" w:rsidRDefault="002E43E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On-Site Technician</w:t>
            </w:r>
          </w:p>
          <w:p w:rsidR="00DD6070" w:rsidRPr="0094392C" w:rsidRDefault="00046D47" w:rsidP="00046D47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Ampersand Technologies, New Philadelphia, Ohio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DD6070" w:rsidRPr="00D864C6" w:rsidRDefault="002E43E0" w:rsidP="00002649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November 2013 to June 2014</w:t>
            </w:r>
          </w:p>
        </w:tc>
      </w:tr>
      <w:tr w:rsidR="00DD6070" w:rsidRPr="0094392C" w:rsidTr="00A05F3E">
        <w:trPr>
          <w:trHeight w:val="1230"/>
        </w:trPr>
        <w:tc>
          <w:tcPr>
            <w:tcW w:w="5555" w:type="dxa"/>
            <w:shd w:val="clear" w:color="auto" w:fill="auto"/>
          </w:tcPr>
          <w:p w:rsidR="002E43E0" w:rsidRPr="0094392C" w:rsidRDefault="002E43E0" w:rsidP="002E43E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Responsible for </w:t>
            </w:r>
            <w:r w:rsidR="00776DC3">
              <w:rPr>
                <w:rFonts w:ascii="Times New Roman" w:hAnsi="Times New Roman" w:cs="Times New Roman"/>
                <w:sz w:val="20"/>
                <w:szCs w:val="20"/>
              </w:rPr>
              <w:t xml:space="preserve">QuickBooks database </w:t>
            </w:r>
            <w:r w:rsidR="006D08C4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as well 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as on-site hardware maintenance</w:t>
            </w:r>
          </w:p>
          <w:p w:rsidR="00BE4709" w:rsidRPr="00776DC3" w:rsidRDefault="002E43E0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Performed troubleshooting actions for systems that wer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e infected with various malware</w:t>
            </w:r>
          </w:p>
        </w:tc>
        <w:tc>
          <w:tcPr>
            <w:tcW w:w="3060" w:type="dxa"/>
            <w:shd w:val="clear" w:color="auto" w:fill="auto"/>
          </w:tcPr>
          <w:p w:rsidR="00FF6E9C" w:rsidRPr="0094392C" w:rsidRDefault="00FF6E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6E9C" w:rsidRPr="0094392C" w:rsidTr="00A05F3E">
        <w:trPr>
          <w:trHeight w:val="288"/>
        </w:trPr>
        <w:tc>
          <w:tcPr>
            <w:tcW w:w="8615" w:type="dxa"/>
            <w:gridSpan w:val="2"/>
            <w:shd w:val="clear" w:color="auto" w:fill="auto"/>
          </w:tcPr>
          <w:p w:rsidR="00FF6E9C" w:rsidRPr="0094392C" w:rsidRDefault="00FF6E9C" w:rsidP="00FF6E9C">
            <w:pPr>
              <w:pStyle w:val="Section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Activities &amp; Honors</w:t>
            </w:r>
          </w:p>
        </w:tc>
      </w:tr>
      <w:tr w:rsidR="006C1330" w:rsidRPr="0094392C" w:rsidTr="00A05F3E">
        <w:trPr>
          <w:trHeight w:val="996"/>
        </w:trPr>
        <w:tc>
          <w:tcPr>
            <w:tcW w:w="8615" w:type="dxa"/>
            <w:gridSpan w:val="2"/>
            <w:shd w:val="clear" w:color="auto" w:fill="auto"/>
          </w:tcPr>
          <w:p w:rsidR="006C1330" w:rsidRDefault="006C1330" w:rsidP="00FF6E9C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Awarded the Kent State Computer Technology Program Award for 2016</w:t>
            </w:r>
          </w:p>
          <w:p w:rsidR="00681C84" w:rsidRDefault="006C1330" w:rsidP="00FF6E9C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Lead a service-learning group that provided specialized research to Indian Valley High 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School regarding recent technological initiatives</w:t>
            </w:r>
          </w:p>
          <w:p w:rsidR="006C1330" w:rsidRPr="00681C84" w:rsidRDefault="006C1330" w:rsidP="00FF6E9C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681C84">
              <w:rPr>
                <w:rFonts w:ascii="Times New Roman" w:hAnsi="Times New Roman" w:cs="Times New Roman"/>
                <w:sz w:val="20"/>
                <w:szCs w:val="20"/>
              </w:rPr>
              <w:t xml:space="preserve">Volunteered for the Claymont Foundation by redesigning their website, updating their </w:t>
            </w:r>
            <w:r w:rsidR="002104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81C84"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r w:rsidR="009F68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1C84">
              <w:rPr>
                <w:rFonts w:ascii="Times New Roman" w:hAnsi="Times New Roman" w:cs="Times New Roman"/>
                <w:sz w:val="20"/>
                <w:szCs w:val="20"/>
              </w:rPr>
              <w:t>server, and keeping their alumni database up-to-date</w:t>
            </w:r>
          </w:p>
        </w:tc>
      </w:tr>
    </w:tbl>
    <w:p w:rsidR="00313F01" w:rsidRPr="002E43E0" w:rsidRDefault="00313F01">
      <w:pPr>
        <w:rPr>
          <w:sz w:val="2"/>
        </w:rPr>
      </w:pPr>
    </w:p>
    <w:sectPr w:rsidR="00313F01" w:rsidRPr="002E43E0" w:rsidSect="00BA2934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449" w:rsidRDefault="00066449">
      <w:r>
        <w:separator/>
      </w:r>
    </w:p>
  </w:endnote>
  <w:endnote w:type="continuationSeparator" w:id="0">
    <w:p w:rsidR="00066449" w:rsidRDefault="0006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449" w:rsidRDefault="00066449">
      <w:r>
        <w:separator/>
      </w:r>
    </w:p>
  </w:footnote>
  <w:footnote w:type="continuationSeparator" w:id="0">
    <w:p w:rsidR="00066449" w:rsidRDefault="00066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57B6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52C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7366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808B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AB"/>
    <w:rsid w:val="00002649"/>
    <w:rsid w:val="000218B8"/>
    <w:rsid w:val="00027E37"/>
    <w:rsid w:val="00046D47"/>
    <w:rsid w:val="00066449"/>
    <w:rsid w:val="000D2E9F"/>
    <w:rsid w:val="001C6464"/>
    <w:rsid w:val="0021044E"/>
    <w:rsid w:val="00215EAC"/>
    <w:rsid w:val="00250DCD"/>
    <w:rsid w:val="0026792F"/>
    <w:rsid w:val="002A471D"/>
    <w:rsid w:val="002E43E0"/>
    <w:rsid w:val="00313F01"/>
    <w:rsid w:val="00367294"/>
    <w:rsid w:val="003C4735"/>
    <w:rsid w:val="003E50FF"/>
    <w:rsid w:val="004111E8"/>
    <w:rsid w:val="00445FEB"/>
    <w:rsid w:val="004A2553"/>
    <w:rsid w:val="004B0B00"/>
    <w:rsid w:val="004C7309"/>
    <w:rsid w:val="00571162"/>
    <w:rsid w:val="00613ED2"/>
    <w:rsid w:val="00643394"/>
    <w:rsid w:val="006740FC"/>
    <w:rsid w:val="00681C84"/>
    <w:rsid w:val="006C1330"/>
    <w:rsid w:val="006D08C4"/>
    <w:rsid w:val="006D1522"/>
    <w:rsid w:val="006E75C2"/>
    <w:rsid w:val="00701C34"/>
    <w:rsid w:val="00730010"/>
    <w:rsid w:val="00776DC3"/>
    <w:rsid w:val="007A7666"/>
    <w:rsid w:val="007B2E20"/>
    <w:rsid w:val="007D5EDD"/>
    <w:rsid w:val="007F43C0"/>
    <w:rsid w:val="008267D2"/>
    <w:rsid w:val="008335AB"/>
    <w:rsid w:val="00847EFC"/>
    <w:rsid w:val="00906C3B"/>
    <w:rsid w:val="00937C7A"/>
    <w:rsid w:val="0094392C"/>
    <w:rsid w:val="009B62AB"/>
    <w:rsid w:val="009F68CF"/>
    <w:rsid w:val="00A032C6"/>
    <w:rsid w:val="00A05F3E"/>
    <w:rsid w:val="00A93C33"/>
    <w:rsid w:val="00B0211E"/>
    <w:rsid w:val="00B24EA4"/>
    <w:rsid w:val="00B36703"/>
    <w:rsid w:val="00B52494"/>
    <w:rsid w:val="00BA2934"/>
    <w:rsid w:val="00BD65C2"/>
    <w:rsid w:val="00BE4709"/>
    <w:rsid w:val="00C22316"/>
    <w:rsid w:val="00C51B63"/>
    <w:rsid w:val="00CB5879"/>
    <w:rsid w:val="00D434F1"/>
    <w:rsid w:val="00D60819"/>
    <w:rsid w:val="00D81062"/>
    <w:rsid w:val="00D864C6"/>
    <w:rsid w:val="00DB60D2"/>
    <w:rsid w:val="00DC37CA"/>
    <w:rsid w:val="00DD6070"/>
    <w:rsid w:val="00E0648F"/>
    <w:rsid w:val="00E41406"/>
    <w:rsid w:val="00E56C1D"/>
    <w:rsid w:val="00E72AD8"/>
    <w:rsid w:val="00EB7EA6"/>
    <w:rsid w:val="00F17507"/>
    <w:rsid w:val="00F473BA"/>
    <w:rsid w:val="00F62D2D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93B15B"/>
  <w15:docId w15:val="{29FA8FFA-742F-4FA4-B536-830F69A2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Hyperlink">
    <w:name w:val="Hyperlink"/>
    <w:basedOn w:val="DefaultParagraphFont"/>
    <w:uiPriority w:val="99"/>
    <w:unhideWhenUsed/>
    <w:rsid w:val="002E4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bonanno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E3B89D6ED04590B4982DAE33497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3C84-D9B8-4C8C-8E3E-C1AF36DEE4DA}"/>
      </w:docPartPr>
      <w:docPartBody>
        <w:p w:rsidR="00FA45C8" w:rsidRDefault="00292F07">
          <w:pPr>
            <w:pStyle w:val="41E3B89D6ED04590B4982DAE33497AE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07"/>
    <w:rsid w:val="00292F07"/>
    <w:rsid w:val="004760F8"/>
    <w:rsid w:val="004865D7"/>
    <w:rsid w:val="00580562"/>
    <w:rsid w:val="006A793A"/>
    <w:rsid w:val="006B1C19"/>
    <w:rsid w:val="00783167"/>
    <w:rsid w:val="007B2F63"/>
    <w:rsid w:val="008717E5"/>
    <w:rsid w:val="00952B55"/>
    <w:rsid w:val="00C73221"/>
    <w:rsid w:val="00D54937"/>
    <w:rsid w:val="00E158AC"/>
    <w:rsid w:val="00E444CB"/>
    <w:rsid w:val="00EE5C99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3B89D6ED04590B4982DAE33497AE0">
    <w:name w:val="41E3B89D6ED04590B4982DAE33497AE0"/>
  </w:style>
  <w:style w:type="paragraph" w:customStyle="1" w:styleId="F93BB50955D8469C87A56CF29BA2BA64">
    <w:name w:val="F93BB50955D8469C87A56CF29BA2BA64"/>
  </w:style>
  <w:style w:type="paragraph" w:customStyle="1" w:styleId="EFAEDE0E63184A5D94B7A3B17584CEA7">
    <w:name w:val="EFAEDE0E63184A5D94B7A3B17584CEA7"/>
  </w:style>
  <w:style w:type="paragraph" w:customStyle="1" w:styleId="F4A99BFCD0CA421CAAF65BF679067577">
    <w:name w:val="F4A99BFCD0CA421CAAF65BF679067577"/>
  </w:style>
  <w:style w:type="paragraph" w:customStyle="1" w:styleId="CA0B2458F0134651BA81E75332854E99">
    <w:name w:val="CA0B2458F0134651BA81E75332854E99"/>
  </w:style>
  <w:style w:type="character" w:styleId="PlaceholderText">
    <w:name w:val="Placeholder Text"/>
    <w:basedOn w:val="DefaultParagraphFont"/>
    <w:uiPriority w:val="99"/>
    <w:semiHidden/>
    <w:rsid w:val="007B2F63"/>
    <w:rPr>
      <w:color w:val="808080"/>
    </w:rPr>
  </w:style>
  <w:style w:type="paragraph" w:customStyle="1" w:styleId="29688CA3BF66433E906C8CDD80E2BFE0">
    <w:name w:val="29688CA3BF66433E906C8CDD80E2BFE0"/>
  </w:style>
  <w:style w:type="paragraph" w:customStyle="1" w:styleId="BF03CA4FB2C740A288270C125A1EB707">
    <w:name w:val="BF03CA4FB2C740A288270C125A1EB707"/>
  </w:style>
  <w:style w:type="paragraph" w:customStyle="1" w:styleId="F50FB45998AB4BA3A770CEC476303BED">
    <w:name w:val="F50FB45998AB4BA3A770CEC476303BED"/>
  </w:style>
  <w:style w:type="paragraph" w:customStyle="1" w:styleId="77FE0BF5940943A094DA1F3D46314323">
    <w:name w:val="77FE0BF5940943A094DA1F3D46314323"/>
  </w:style>
  <w:style w:type="paragraph" w:customStyle="1" w:styleId="FDA7057B62DB41F39C8E19BAF5794170">
    <w:name w:val="FDA7057B62DB41F39C8E19BAF5794170"/>
  </w:style>
  <w:style w:type="paragraph" w:customStyle="1" w:styleId="9AC9DED24D8741B193E2A7A9F2333B88">
    <w:name w:val="9AC9DED24D8741B193E2A7A9F2333B88"/>
  </w:style>
  <w:style w:type="paragraph" w:customStyle="1" w:styleId="A17B7E96941B418C9F1E39929A1C52EB">
    <w:name w:val="A17B7E96941B418C9F1E39929A1C52EB"/>
  </w:style>
  <w:style w:type="paragraph" w:customStyle="1" w:styleId="52DF0335A32A45BD850152F2E64C48B6">
    <w:name w:val="52DF0335A32A45BD850152F2E64C48B6"/>
  </w:style>
  <w:style w:type="paragraph" w:customStyle="1" w:styleId="Description">
    <w:name w:val="Description"/>
    <w:basedOn w:val="Normal"/>
    <w:qFormat/>
    <w:rsid w:val="00292F07"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41EB3D31F7E645EB934CE922403F15DF">
    <w:name w:val="41EB3D31F7E645EB934CE922403F15DF"/>
  </w:style>
  <w:style w:type="paragraph" w:customStyle="1" w:styleId="8480429CF90E456BA48BAE0696B4B2E6">
    <w:name w:val="8480429CF90E456BA48BAE0696B4B2E6"/>
  </w:style>
  <w:style w:type="paragraph" w:customStyle="1" w:styleId="F9E4ECC7799040B3ADE096951638F150">
    <w:name w:val="F9E4ECC7799040B3ADE096951638F150"/>
  </w:style>
  <w:style w:type="paragraph" w:customStyle="1" w:styleId="0AE9F7D2A24F451583A1AA53346A3A10">
    <w:name w:val="0AE9F7D2A24F451583A1AA53346A3A10"/>
  </w:style>
  <w:style w:type="paragraph" w:customStyle="1" w:styleId="1A1A92E6893A40919931FDF7C99D9968">
    <w:name w:val="1A1A92E6893A40919931FDF7C99D9968"/>
  </w:style>
  <w:style w:type="paragraph" w:customStyle="1" w:styleId="A62F69649C3B445ABB1C1A5656C790C0">
    <w:name w:val="A62F69649C3B445ABB1C1A5656C790C0"/>
  </w:style>
  <w:style w:type="paragraph" w:customStyle="1" w:styleId="CB9127808CE449A38759DB29CB8C9BBB">
    <w:name w:val="CB9127808CE449A38759DB29CB8C9BBB"/>
  </w:style>
  <w:style w:type="paragraph" w:customStyle="1" w:styleId="39D3DAB08C4849EFB501ED1F10E1697F">
    <w:name w:val="39D3DAB08C4849EFB501ED1F10E1697F"/>
  </w:style>
  <w:style w:type="paragraph" w:customStyle="1" w:styleId="1A50B03DBD6A4AA58BFA9F5CE11FBE47">
    <w:name w:val="1A50B03DBD6A4AA58BFA9F5CE11FBE47"/>
  </w:style>
  <w:style w:type="paragraph" w:customStyle="1" w:styleId="9AB50A6834A84522B343B8B2C499BAA4">
    <w:name w:val="9AB50A6834A84522B343B8B2C499BAA4"/>
  </w:style>
  <w:style w:type="paragraph" w:customStyle="1" w:styleId="95A880001F7A43238AD14F7AA32779D4">
    <w:name w:val="95A880001F7A43238AD14F7AA32779D4"/>
  </w:style>
  <w:style w:type="paragraph" w:customStyle="1" w:styleId="69F7A78B229943C2ADF798AEED3B787E">
    <w:name w:val="69F7A78B229943C2ADF798AEED3B787E"/>
  </w:style>
  <w:style w:type="paragraph" w:customStyle="1" w:styleId="6D4B022564124F9798E8E5360DBBCF16">
    <w:name w:val="6D4B022564124F9798E8E5360DBBCF16"/>
  </w:style>
  <w:style w:type="paragraph" w:customStyle="1" w:styleId="EAE9745DBF7C4FDD8B8EF6C2F65C4B55">
    <w:name w:val="EAE9745DBF7C4FDD8B8EF6C2F65C4B55"/>
  </w:style>
  <w:style w:type="paragraph" w:customStyle="1" w:styleId="763C023B2EE5496C89368CB76CDE7C29">
    <w:name w:val="763C023B2EE5496C89368CB76CDE7C29"/>
  </w:style>
  <w:style w:type="paragraph" w:customStyle="1" w:styleId="078EA3E793A6478B81811EEEDA9513C6">
    <w:name w:val="078EA3E793A6478B81811EEEDA9513C6"/>
  </w:style>
  <w:style w:type="paragraph" w:customStyle="1" w:styleId="2C93BAE0AA4E40ED8849AADFA5A27428">
    <w:name w:val="2C93BAE0AA4E40ED8849AADFA5A27428"/>
  </w:style>
  <w:style w:type="paragraph" w:customStyle="1" w:styleId="EBA96A87157E4AB3BA267ABE3D8613A1">
    <w:name w:val="EBA96A87157E4AB3BA267ABE3D8613A1"/>
  </w:style>
  <w:style w:type="paragraph" w:customStyle="1" w:styleId="273C4C6DA4664F5DAE0F82F925CE2C00">
    <w:name w:val="273C4C6DA4664F5DAE0F82F925CE2C00"/>
    <w:rsid w:val="00292F07"/>
  </w:style>
  <w:style w:type="paragraph" w:customStyle="1" w:styleId="200ED15E71224108BB302827A8A619CD">
    <w:name w:val="200ED15E71224108BB302827A8A619CD"/>
    <w:rsid w:val="00292F07"/>
  </w:style>
  <w:style w:type="paragraph" w:customStyle="1" w:styleId="3DEF74EB2C6747A8B226947C5D008BE7">
    <w:name w:val="3DEF74EB2C6747A8B226947C5D008BE7"/>
    <w:rsid w:val="00292F07"/>
  </w:style>
  <w:style w:type="paragraph" w:customStyle="1" w:styleId="7E034E426E674E4EB9F1E4A0E39938AF">
    <w:name w:val="7E034E426E674E4EB9F1E4A0E39938AF"/>
    <w:rsid w:val="00292F07"/>
  </w:style>
  <w:style w:type="paragraph" w:customStyle="1" w:styleId="C4DAB6BD78A2417CBD01D91EB5F88C84">
    <w:name w:val="C4DAB6BD78A2417CBD01D91EB5F88C84"/>
    <w:rsid w:val="00292F07"/>
  </w:style>
  <w:style w:type="paragraph" w:customStyle="1" w:styleId="7F7A4912079C4A7387B9E001BC89A91E">
    <w:name w:val="7F7A4912079C4A7387B9E001BC89A91E"/>
    <w:rsid w:val="00292F07"/>
  </w:style>
  <w:style w:type="paragraph" w:customStyle="1" w:styleId="C6D36D99A65C4360B13CA7CBD21B0E11">
    <w:name w:val="C6D36D99A65C4360B13CA7CBD21B0E11"/>
    <w:rsid w:val="00292F07"/>
  </w:style>
  <w:style w:type="paragraph" w:customStyle="1" w:styleId="EBA8F3525A8F4CA4960809B419A31998">
    <w:name w:val="EBA8F3525A8F4CA4960809B419A31998"/>
    <w:rsid w:val="00292F07"/>
  </w:style>
  <w:style w:type="paragraph" w:customStyle="1" w:styleId="C744454EEB7546F9AB558395B635AC6D">
    <w:name w:val="C744454EEB7546F9AB558395B635AC6D"/>
    <w:rsid w:val="00292F07"/>
  </w:style>
  <w:style w:type="paragraph" w:customStyle="1" w:styleId="7AC752CA989541A58A0A425E5D62DEB0">
    <w:name w:val="7AC752CA989541A58A0A425E5D62DEB0"/>
    <w:rsid w:val="00292F07"/>
  </w:style>
  <w:style w:type="paragraph" w:customStyle="1" w:styleId="ED3F850428284270BD4281E855057604">
    <w:name w:val="ED3F850428284270BD4281E855057604"/>
    <w:rsid w:val="00292F07"/>
  </w:style>
  <w:style w:type="paragraph" w:customStyle="1" w:styleId="CABACCFA5A024D7A82EA59DF0AD526E7">
    <w:name w:val="CABACCFA5A024D7A82EA59DF0AD526E7"/>
    <w:rsid w:val="00292F07"/>
  </w:style>
  <w:style w:type="paragraph" w:customStyle="1" w:styleId="265A70E15128432A929221A0C68AB196">
    <w:name w:val="265A70E15128432A929221A0C68AB196"/>
    <w:rsid w:val="00292F07"/>
  </w:style>
  <w:style w:type="paragraph" w:customStyle="1" w:styleId="9394AC67D3B941F69D0C831B72C4784A">
    <w:name w:val="9394AC67D3B941F69D0C831B72C4784A"/>
    <w:rsid w:val="00292F07"/>
  </w:style>
  <w:style w:type="paragraph" w:customStyle="1" w:styleId="AE0AD8EE939D4B3B9B895B82E80DC927">
    <w:name w:val="AE0AD8EE939D4B3B9B895B82E80DC927"/>
    <w:rsid w:val="00292F07"/>
  </w:style>
  <w:style w:type="paragraph" w:customStyle="1" w:styleId="C424CAF1429B4070AE048C0F6FB39B8F">
    <w:name w:val="C424CAF1429B4070AE048C0F6FB39B8F"/>
    <w:rsid w:val="00292F07"/>
  </w:style>
  <w:style w:type="paragraph" w:customStyle="1" w:styleId="AED574936CDC42CDB456591FCFC47511">
    <w:name w:val="AED574936CDC42CDB456591FCFC47511"/>
    <w:rsid w:val="00292F07"/>
  </w:style>
  <w:style w:type="paragraph" w:customStyle="1" w:styleId="7D944940296B40BE970E57123116F362">
    <w:name w:val="7D944940296B40BE970E57123116F362"/>
    <w:rsid w:val="00292F07"/>
  </w:style>
  <w:style w:type="paragraph" w:customStyle="1" w:styleId="9B3044E85BB240D9B296D26FE827DFEF">
    <w:name w:val="9B3044E85BB240D9B296D26FE827DFEF"/>
    <w:rsid w:val="00292F07"/>
  </w:style>
  <w:style w:type="paragraph" w:customStyle="1" w:styleId="06A3E36634C442068F21DB90FDC79939">
    <w:name w:val="06A3E36634C442068F21DB90FDC79939"/>
    <w:rsid w:val="00292F07"/>
  </w:style>
  <w:style w:type="paragraph" w:customStyle="1" w:styleId="E0F87D20ED8D4E7BA0D91928F850BEB6">
    <w:name w:val="E0F87D20ED8D4E7BA0D91928F850BEB6"/>
    <w:rsid w:val="00292F07"/>
  </w:style>
  <w:style w:type="paragraph" w:customStyle="1" w:styleId="7D785749FD644830A92997CC308533B3">
    <w:name w:val="7D785749FD644830A92997CC308533B3"/>
    <w:rsid w:val="00292F07"/>
  </w:style>
  <w:style w:type="paragraph" w:customStyle="1" w:styleId="E854F9BA68EF48FE9EFAE705282CB1B5">
    <w:name w:val="E854F9BA68EF48FE9EFAE705282CB1B5"/>
    <w:rsid w:val="00292F07"/>
  </w:style>
  <w:style w:type="paragraph" w:customStyle="1" w:styleId="A8D4E6D3DE7E4B91BD31E9B9E73A3E03">
    <w:name w:val="A8D4E6D3DE7E4B91BD31E9B9E73A3E03"/>
    <w:rsid w:val="00292F07"/>
  </w:style>
  <w:style w:type="paragraph" w:customStyle="1" w:styleId="D15E960948BE4AA8B40C3F8A68463ECD">
    <w:name w:val="D15E960948BE4AA8B40C3F8A68463ECD"/>
    <w:rsid w:val="00292F07"/>
  </w:style>
  <w:style w:type="paragraph" w:customStyle="1" w:styleId="BD6FA6349EE74240AB222BA99EE812BD">
    <w:name w:val="BD6FA6349EE74240AB222BA99EE812BD"/>
    <w:rsid w:val="00292F07"/>
  </w:style>
  <w:style w:type="paragraph" w:customStyle="1" w:styleId="82A1E3C33187473493EFE98C51FA9294">
    <w:name w:val="82A1E3C33187473493EFE98C51FA9294"/>
    <w:rsid w:val="00292F07"/>
  </w:style>
  <w:style w:type="paragraph" w:customStyle="1" w:styleId="75BC618037674107A5A6CBA42B85A895">
    <w:name w:val="75BC618037674107A5A6CBA42B85A895"/>
    <w:rsid w:val="00292F07"/>
  </w:style>
  <w:style w:type="paragraph" w:customStyle="1" w:styleId="1BFCABF19D5A473799D684DE4C386715">
    <w:name w:val="1BFCABF19D5A473799D684DE4C386715"/>
    <w:rsid w:val="00292F07"/>
  </w:style>
  <w:style w:type="paragraph" w:customStyle="1" w:styleId="7E0ACE3A38CE4E5ABA0A7BCBAC1B3BCD">
    <w:name w:val="7E0ACE3A38CE4E5ABA0A7BCBAC1B3BCD"/>
    <w:rsid w:val="00292F07"/>
  </w:style>
  <w:style w:type="paragraph" w:customStyle="1" w:styleId="D96DAC0ECA0E4676B9083941390BF861">
    <w:name w:val="D96DAC0ECA0E4676B9083941390BF861"/>
    <w:rsid w:val="00292F07"/>
  </w:style>
  <w:style w:type="paragraph" w:customStyle="1" w:styleId="3678B113479243B59F5220D20B86452B">
    <w:name w:val="3678B113479243B59F5220D20B86452B"/>
    <w:rsid w:val="00292F07"/>
  </w:style>
  <w:style w:type="paragraph" w:customStyle="1" w:styleId="3509B26592FD4A4CA15BE7B0FE495F28">
    <w:name w:val="3509B26592FD4A4CA15BE7B0FE495F28"/>
    <w:rsid w:val="00292F07"/>
  </w:style>
  <w:style w:type="paragraph" w:customStyle="1" w:styleId="4473B55B696540619A3262101C4532DD">
    <w:name w:val="4473B55B696540619A3262101C4532DD"/>
    <w:rsid w:val="00292F07"/>
  </w:style>
  <w:style w:type="paragraph" w:customStyle="1" w:styleId="3C006B4C155A487C813CC2BCB4CA5668">
    <w:name w:val="3C006B4C155A487C813CC2BCB4CA5668"/>
    <w:rsid w:val="00292F07"/>
  </w:style>
  <w:style w:type="paragraph" w:customStyle="1" w:styleId="E8797025575F40F7B791BBC531DD9A4C">
    <w:name w:val="E8797025575F40F7B791BBC531DD9A4C"/>
    <w:rsid w:val="00292F07"/>
  </w:style>
  <w:style w:type="paragraph" w:customStyle="1" w:styleId="0BC3C7F69B4D4836A2ECA8A4E13CDD19">
    <w:name w:val="0BC3C7F69B4D4836A2ECA8A4E13CDD19"/>
    <w:rsid w:val="00292F07"/>
  </w:style>
  <w:style w:type="paragraph" w:customStyle="1" w:styleId="99B3C061C0FD4B7AA0E9AA36CF0DA3A9">
    <w:name w:val="99B3C061C0FD4B7AA0E9AA36CF0DA3A9"/>
    <w:rsid w:val="00292F07"/>
  </w:style>
  <w:style w:type="paragraph" w:customStyle="1" w:styleId="4DC771A86E2B459BA7DDAE380DAA1446">
    <w:name w:val="4DC771A86E2B459BA7DDAE380DAA1446"/>
    <w:rsid w:val="00292F07"/>
  </w:style>
  <w:style w:type="paragraph" w:customStyle="1" w:styleId="36ADE3C0571D4AB0A2663C84D563DEFC">
    <w:name w:val="36ADE3C0571D4AB0A2663C84D563DEFC"/>
    <w:rsid w:val="00292F07"/>
  </w:style>
  <w:style w:type="paragraph" w:customStyle="1" w:styleId="B50051EEB4634B5D94437B35B8CA2734">
    <w:name w:val="B50051EEB4634B5D94437B35B8CA2734"/>
    <w:rsid w:val="00292F07"/>
  </w:style>
  <w:style w:type="paragraph" w:customStyle="1" w:styleId="55EB5686972A42358C10C349787E4A12">
    <w:name w:val="55EB5686972A42358C10C349787E4A12"/>
    <w:rsid w:val="00292F07"/>
  </w:style>
  <w:style w:type="paragraph" w:customStyle="1" w:styleId="33C545BF145444D19D1303ABAC969776">
    <w:name w:val="33C545BF145444D19D1303ABAC969776"/>
    <w:rsid w:val="00292F07"/>
  </w:style>
  <w:style w:type="paragraph" w:customStyle="1" w:styleId="BB43B8A36464494A8DE8F5BA80460747">
    <w:name w:val="BB43B8A36464494A8DE8F5BA80460747"/>
    <w:rsid w:val="00292F07"/>
  </w:style>
  <w:style w:type="paragraph" w:customStyle="1" w:styleId="12C4BA9915AC498C97586A53EFF07F6B">
    <w:name w:val="12C4BA9915AC498C97586A53EFF07F6B"/>
    <w:rsid w:val="00292F07"/>
  </w:style>
  <w:style w:type="paragraph" w:customStyle="1" w:styleId="3BF1B684CEFA40E1844FDD6FCCF61EDF">
    <w:name w:val="3BF1B684CEFA40E1844FDD6FCCF61EDF"/>
    <w:rsid w:val="00292F07"/>
  </w:style>
  <w:style w:type="paragraph" w:customStyle="1" w:styleId="2710D8BC72454B828D88E1C6D0A04E67">
    <w:name w:val="2710D8BC72454B828D88E1C6D0A04E67"/>
    <w:rsid w:val="00FA45C8"/>
  </w:style>
  <w:style w:type="paragraph" w:customStyle="1" w:styleId="B4FBA30A53FD4B96A228C94F91C38525">
    <w:name w:val="B4FBA30A53FD4B96A228C94F91C38525"/>
    <w:rsid w:val="00FA45C8"/>
  </w:style>
  <w:style w:type="paragraph" w:customStyle="1" w:styleId="025DFB35DEA94D548633E93DDDCA7EDD">
    <w:name w:val="025DFB35DEA94D548633E93DDDCA7EDD"/>
    <w:rsid w:val="00FA45C8"/>
  </w:style>
  <w:style w:type="paragraph" w:customStyle="1" w:styleId="5312612A332E40B2B75D3ECCEBF86CBC">
    <w:name w:val="5312612A332E40B2B75D3ECCEBF86CBC"/>
    <w:rsid w:val="00FA45C8"/>
  </w:style>
  <w:style w:type="paragraph" w:customStyle="1" w:styleId="58B6FA6A50F246BAAF14E75CFE60E4A6">
    <w:name w:val="58B6FA6A50F246BAAF14E75CFE60E4A6"/>
    <w:rsid w:val="00FA45C8"/>
  </w:style>
  <w:style w:type="paragraph" w:customStyle="1" w:styleId="CAE750FAA0C642789FCD05B81F3242E1">
    <w:name w:val="CAE750FAA0C642789FCD05B81F3242E1"/>
    <w:rsid w:val="00FA45C8"/>
  </w:style>
  <w:style w:type="paragraph" w:customStyle="1" w:styleId="D4F72AFC4979475DBFC6C1CFDC5FAB9C">
    <w:name w:val="D4F72AFC4979475DBFC6C1CFDC5FAB9C"/>
    <w:rsid w:val="00FA45C8"/>
  </w:style>
  <w:style w:type="paragraph" w:customStyle="1" w:styleId="116F500AE3AA4AE0985FBA179200D6B0">
    <w:name w:val="116F500AE3AA4AE0985FBA179200D6B0"/>
    <w:rsid w:val="00FA45C8"/>
  </w:style>
  <w:style w:type="paragraph" w:customStyle="1" w:styleId="F0445909D772406E945028A6E28117AC">
    <w:name w:val="F0445909D772406E945028A6E28117AC"/>
    <w:rsid w:val="00FA45C8"/>
  </w:style>
  <w:style w:type="paragraph" w:customStyle="1" w:styleId="7F3E26168F654352BD4A56017697CAC2">
    <w:name w:val="7F3E26168F654352BD4A56017697CAC2"/>
    <w:rsid w:val="007B2F63"/>
  </w:style>
  <w:style w:type="paragraph" w:customStyle="1" w:styleId="852D7E65AC0A4D8D8536AE741106BCD9">
    <w:name w:val="852D7E65AC0A4D8D8536AE741106BCD9"/>
    <w:rsid w:val="007B2F63"/>
  </w:style>
  <w:style w:type="paragraph" w:customStyle="1" w:styleId="556603F5A96B430FA425376A195E3949">
    <w:name w:val="556603F5A96B430FA425376A195E3949"/>
    <w:rsid w:val="007B2F63"/>
  </w:style>
  <w:style w:type="paragraph" w:customStyle="1" w:styleId="BE3F22428F4B4EA38DD9C890C4F0FA6A">
    <w:name w:val="BE3F22428F4B4EA38DD9C890C4F0FA6A"/>
    <w:rsid w:val="007B2F63"/>
  </w:style>
  <w:style w:type="paragraph" w:customStyle="1" w:styleId="9222B0DD61B74D2EAFE405F37B08B7B7">
    <w:name w:val="9222B0DD61B74D2EAFE405F37B08B7B7"/>
    <w:rsid w:val="007B2F63"/>
  </w:style>
  <w:style w:type="paragraph" w:customStyle="1" w:styleId="D0105EB88D5D4CF396F64A8755DF0A3F">
    <w:name w:val="D0105EB88D5D4CF396F64A8755DF0A3F"/>
    <w:rsid w:val="007B2F63"/>
  </w:style>
  <w:style w:type="paragraph" w:customStyle="1" w:styleId="CFF2CBFA2E2C431FABB9F2E8D4B8CC1A">
    <w:name w:val="CFF2CBFA2E2C431FABB9F2E8D4B8CC1A"/>
    <w:rsid w:val="007B2F63"/>
  </w:style>
  <w:style w:type="paragraph" w:customStyle="1" w:styleId="6B1A617EE7DF44629033D2C633585D2E">
    <w:name w:val="6B1A617EE7DF44629033D2C633585D2E"/>
    <w:rsid w:val="007B2F63"/>
  </w:style>
  <w:style w:type="paragraph" w:customStyle="1" w:styleId="42562430CEA14DB1AC4CDF6FA85F66ED">
    <w:name w:val="42562430CEA14DB1AC4CDF6FA85F66ED"/>
    <w:rsid w:val="007B2F63"/>
  </w:style>
  <w:style w:type="paragraph" w:customStyle="1" w:styleId="4769CC1B28F944B699CE542B89C9E001">
    <w:name w:val="4769CC1B28F944B699CE542B89C9E001"/>
    <w:rsid w:val="007B2F63"/>
  </w:style>
  <w:style w:type="paragraph" w:customStyle="1" w:styleId="57B8A62EB579447A9FB6AF5ED52886A7">
    <w:name w:val="57B8A62EB579447A9FB6AF5ED52886A7"/>
    <w:rsid w:val="007B2F63"/>
  </w:style>
  <w:style w:type="paragraph" w:customStyle="1" w:styleId="DB531247F94F476E99EA8FD1031C9B9E">
    <w:name w:val="DB531247F94F476E99EA8FD1031C9B9E"/>
    <w:rsid w:val="007B2F63"/>
  </w:style>
  <w:style w:type="paragraph" w:customStyle="1" w:styleId="B5E82B9A8F464FF9AD4177602EDCFF54">
    <w:name w:val="B5E82B9A8F464FF9AD4177602EDCFF54"/>
    <w:rsid w:val="007B2F63"/>
  </w:style>
  <w:style w:type="paragraph" w:customStyle="1" w:styleId="02EA9C0D9A5B457BAF70B9E11B80E9C7">
    <w:name w:val="02EA9C0D9A5B457BAF70B9E11B80E9C7"/>
    <w:rsid w:val="007B2F63"/>
  </w:style>
  <w:style w:type="paragraph" w:customStyle="1" w:styleId="C3B1A1C522D84EF8B65ADEBD24B99BC1">
    <w:name w:val="C3B1A1C522D84EF8B65ADEBD24B99BC1"/>
    <w:rsid w:val="007B2F63"/>
  </w:style>
  <w:style w:type="paragraph" w:customStyle="1" w:styleId="7FCF301313FB4C578E7DF62272AC2D07">
    <w:name w:val="7FCF301313FB4C578E7DF62272AC2D07"/>
    <w:rsid w:val="007B2F63"/>
  </w:style>
  <w:style w:type="paragraph" w:customStyle="1" w:styleId="8C3207476DC24B01A2846D14F9F9BB35">
    <w:name w:val="8C3207476DC24B01A2846D14F9F9BB35"/>
    <w:rsid w:val="007B2F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F1937A-F92F-4BED-88EB-DF1228E5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6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William S. Bonanno</dc:creator>
  <cp:keywords/>
  <cp:lastModifiedBy>William Bonanno</cp:lastModifiedBy>
  <cp:revision>12</cp:revision>
  <cp:lastPrinted>2017-07-23T00:14:00Z</cp:lastPrinted>
  <dcterms:created xsi:type="dcterms:W3CDTF">2018-03-14T19:20:00Z</dcterms:created>
  <dcterms:modified xsi:type="dcterms:W3CDTF">2020-02-27T15:02:00Z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