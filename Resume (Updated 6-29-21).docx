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15" w:type="dxa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555"/>
        <w:gridCol w:w="1980"/>
        <w:gridCol w:w="1080"/>
      </w:tblGrid>
      <w:tr w:rsidR="00DD6070" w:rsidRPr="0094392C" w14:paraId="76236E56" w14:textId="77777777" w:rsidTr="00A05F3E">
        <w:trPr>
          <w:trHeight w:val="151"/>
        </w:trPr>
        <w:sdt>
          <w:sdtPr>
            <w:rPr>
              <w:rFonts w:ascii="Times New Roman" w:hAnsi="Times New Roman" w:cs="Times New Roman"/>
              <w:color w:val="auto"/>
              <w:sz w:val="32"/>
              <w:szCs w:val="24"/>
            </w:rPr>
            <w:alias w:val="Author"/>
            <w:id w:val="93044407"/>
            <w:placeholder>
              <w:docPart w:val="41E3B89D6ED04590B4982DAE33497AE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615" w:type="dxa"/>
                <w:gridSpan w:val="3"/>
                <w:tcMar>
                  <w:bottom w:w="0" w:type="dxa"/>
                </w:tcMar>
                <w:vAlign w:val="center"/>
              </w:tcPr>
              <w:p w14:paraId="26CF34A5" w14:textId="77777777" w:rsidR="00DD6070" w:rsidRPr="00D864C6" w:rsidRDefault="00E41406" w:rsidP="00E41406">
                <w:pPr>
                  <w:pStyle w:val="YourName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auto"/>
                    <w:sz w:val="32"/>
                    <w:szCs w:val="24"/>
                  </w:rPr>
                  <w:t>William S. Bonanno</w:t>
                </w:r>
              </w:p>
            </w:tc>
          </w:sdtContent>
        </w:sdt>
      </w:tr>
      <w:tr w:rsidR="00DD6070" w:rsidRPr="0094392C" w14:paraId="46AC22AE" w14:textId="77777777" w:rsidTr="00A05F3E">
        <w:trPr>
          <w:trHeight w:val="22"/>
        </w:trPr>
        <w:tc>
          <w:tcPr>
            <w:tcW w:w="8615" w:type="dxa"/>
            <w:gridSpan w:val="3"/>
            <w:tcMar>
              <w:bottom w:w="0" w:type="dxa"/>
            </w:tcMar>
            <w:vAlign w:val="center"/>
          </w:tcPr>
          <w:p w14:paraId="484CD59F" w14:textId="10CA1587" w:rsidR="00DD6070" w:rsidRPr="00D864C6" w:rsidRDefault="006740FC" w:rsidP="006740FC">
            <w:pPr>
              <w:pStyle w:val="ResumeBodyText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Uhrichsville</w:t>
            </w:r>
            <w:r w:rsidR="00B0211E">
              <w:rPr>
                <w:rFonts w:ascii="Times New Roman" w:hAnsi="Times New Roman" w:cs="Times New Roman"/>
                <w:sz w:val="20"/>
                <w:szCs w:val="20"/>
              </w:rPr>
              <w:t>, Ohio</w:t>
            </w:r>
            <w:r w:rsidR="00D864C6" w:rsidRPr="004A2553">
              <w:rPr>
                <w:rFonts w:ascii="Times New Roman" w:hAnsi="Times New Roman" w:cs="Times New Roman"/>
                <w:sz w:val="20"/>
                <w:szCs w:val="20"/>
              </w:rPr>
              <w:t xml:space="preserve"> | </w:t>
            </w:r>
            <w:r w:rsidR="009B62AB" w:rsidRPr="004A2553">
              <w:rPr>
                <w:rFonts w:ascii="Times New Roman" w:hAnsi="Times New Roman" w:cs="Times New Roman"/>
                <w:sz w:val="20"/>
                <w:szCs w:val="20"/>
              </w:rPr>
              <w:t xml:space="preserve">(330) </w:t>
            </w:r>
            <w:r w:rsidR="00865200"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  <w:r w:rsidR="009B62AB" w:rsidRPr="004A25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865200">
              <w:rPr>
                <w:rFonts w:ascii="Times New Roman" w:hAnsi="Times New Roman" w:cs="Times New Roman"/>
                <w:sz w:val="20"/>
                <w:szCs w:val="20"/>
              </w:rPr>
              <w:t>1096</w:t>
            </w:r>
            <w:r w:rsidR="00D864C6" w:rsidRPr="004A2553">
              <w:rPr>
                <w:rFonts w:ascii="Times New Roman" w:hAnsi="Times New Roman" w:cs="Times New Roman"/>
                <w:sz w:val="20"/>
                <w:szCs w:val="20"/>
              </w:rPr>
              <w:t xml:space="preserve"> | </w:t>
            </w:r>
            <w:r w:rsidR="007D5EDD">
              <w:rPr>
                <w:rFonts w:ascii="Times New Roman" w:hAnsi="Times New Roman" w:cs="Times New Roman"/>
                <w:sz w:val="20"/>
                <w:szCs w:val="20"/>
              </w:rPr>
              <w:t>bill@bonannotech.com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43E0" w:rsidRPr="004A2553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6D1522">
              <w:rPr>
                <w:rFonts w:ascii="Times New Roman" w:hAnsi="Times New Roman" w:cs="Times New Roman"/>
                <w:sz w:val="20"/>
                <w:szCs w:val="20"/>
              </w:rPr>
              <w:t xml:space="preserve"> bonannotech.com</w:t>
            </w:r>
          </w:p>
        </w:tc>
      </w:tr>
      <w:tr w:rsidR="00DD6070" w:rsidRPr="0094392C" w14:paraId="3250907D" w14:textId="77777777" w:rsidTr="00A05F3E">
        <w:trPr>
          <w:trHeight w:val="214"/>
        </w:trPr>
        <w:tc>
          <w:tcPr>
            <w:tcW w:w="8615" w:type="dxa"/>
            <w:gridSpan w:val="3"/>
          </w:tcPr>
          <w:p w14:paraId="54BB58F5" w14:textId="77777777" w:rsidR="00DD6070" w:rsidRPr="0094392C" w:rsidRDefault="00DD6070">
            <w:pPr>
              <w:rPr>
                <w:rFonts w:ascii="Times New Roman" w:hAnsi="Times New Roman" w:cs="Times New Roman"/>
              </w:rPr>
            </w:pPr>
          </w:p>
        </w:tc>
      </w:tr>
      <w:tr w:rsidR="00DD6070" w:rsidRPr="0094392C" w14:paraId="0D4DA752" w14:textId="77777777" w:rsidTr="00A05F3E">
        <w:trPr>
          <w:trHeight w:val="288"/>
        </w:trPr>
        <w:tc>
          <w:tcPr>
            <w:tcW w:w="8615" w:type="dxa"/>
            <w:gridSpan w:val="3"/>
            <w:tcMar>
              <w:bottom w:w="0" w:type="dxa"/>
            </w:tcMar>
          </w:tcPr>
          <w:p w14:paraId="57C3CAF3" w14:textId="77777777" w:rsidR="00DD6070" w:rsidRPr="00D864C6" w:rsidRDefault="00D864C6" w:rsidP="00046D47">
            <w:pPr>
              <w:pStyle w:val="SectionHeading"/>
              <w:rPr>
                <w:rFonts w:ascii="Times New Roman" w:hAnsi="Times New Roman" w:cs="Times New Roman"/>
                <w:sz w:val="22"/>
                <w:szCs w:val="20"/>
              </w:rPr>
            </w:pPr>
            <w:r w:rsidRPr="00D864C6">
              <w:rPr>
                <w:rFonts w:ascii="Times New Roman" w:hAnsi="Times New Roman" w:cs="Times New Roman"/>
                <w:sz w:val="22"/>
                <w:szCs w:val="20"/>
              </w:rPr>
              <w:t>Education</w:t>
            </w:r>
          </w:p>
        </w:tc>
      </w:tr>
      <w:tr w:rsidR="00937C7A" w:rsidRPr="00937C7A" w14:paraId="475F54F7" w14:textId="77777777" w:rsidTr="00A05F3E">
        <w:trPr>
          <w:trHeight w:val="22"/>
        </w:trPr>
        <w:tc>
          <w:tcPr>
            <w:tcW w:w="5555" w:type="dxa"/>
            <w:tcMar>
              <w:bottom w:w="29" w:type="dxa"/>
            </w:tcMar>
          </w:tcPr>
          <w:p w14:paraId="77189C7F" w14:textId="77777777" w:rsidR="00730010" w:rsidRPr="00730010" w:rsidRDefault="00730010" w:rsidP="0073001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730010">
              <w:rPr>
                <w:rFonts w:ascii="Times New Roman" w:hAnsi="Times New Roman" w:cs="Times New Roman"/>
                <w:sz w:val="20"/>
                <w:szCs w:val="20"/>
              </w:rPr>
              <w:t>Bachelor of Technical and Applied Studies</w:t>
            </w:r>
          </w:p>
          <w:p w14:paraId="0638BEAF" w14:textId="77777777" w:rsidR="00937C7A" w:rsidRPr="00F17507" w:rsidRDefault="00002649" w:rsidP="00730010">
            <w:pPr>
              <w:pStyle w:val="ResumeBodyTex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Kent State University at Tuscarawas, New Philadelphia, Ohio</w:t>
            </w:r>
          </w:p>
        </w:tc>
        <w:tc>
          <w:tcPr>
            <w:tcW w:w="3060" w:type="dxa"/>
            <w:gridSpan w:val="2"/>
          </w:tcPr>
          <w:p w14:paraId="49F7ED81" w14:textId="77777777" w:rsidR="00937C7A" w:rsidRPr="00937C7A" w:rsidRDefault="00CB5879" w:rsidP="002E43E0">
            <w:pPr>
              <w:pStyle w:val="Dates"/>
              <w:jc w:val="right"/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Received </w:t>
            </w:r>
            <w:r w:rsidR="002E43E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</w:t>
            </w:r>
            <w:r w:rsidR="00730010" w:rsidRPr="0073001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2017</w:t>
            </w:r>
          </w:p>
        </w:tc>
      </w:tr>
      <w:tr w:rsidR="00D434F1" w:rsidRPr="0094392C" w14:paraId="6848A907" w14:textId="77777777" w:rsidTr="00A05F3E">
        <w:trPr>
          <w:trHeight w:val="573"/>
        </w:trPr>
        <w:tc>
          <w:tcPr>
            <w:tcW w:w="8615" w:type="dxa"/>
            <w:gridSpan w:val="3"/>
            <w:tcMar>
              <w:bottom w:w="230" w:type="dxa"/>
            </w:tcMar>
          </w:tcPr>
          <w:p w14:paraId="2F4B5F2C" w14:textId="77777777" w:rsidR="00730010" w:rsidRPr="0094392C" w:rsidRDefault="00730010" w:rsidP="0073001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Major: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Technical and Applied Studies, Computer Technology Networking Concentration</w:t>
            </w:r>
          </w:p>
          <w:p w14:paraId="798EF3D9" w14:textId="77777777" w:rsidR="00D434F1" w:rsidRDefault="00B24EA4" w:rsidP="0073001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Received Certificate of Computer Forensi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cs and Information Security</w:t>
            </w:r>
            <w:r w:rsidR="00701C34">
              <w:rPr>
                <w:rFonts w:ascii="Times New Roman" w:hAnsi="Times New Roman" w:cs="Times New Roman"/>
                <w:sz w:val="20"/>
                <w:szCs w:val="20"/>
              </w:rPr>
              <w:t xml:space="preserve"> in May of 2017</w:t>
            </w:r>
          </w:p>
          <w:p w14:paraId="7C2DB601" w14:textId="77777777" w:rsidR="00313F01" w:rsidRPr="00313F01" w:rsidRDefault="00313F01" w:rsidP="00313F01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the KSU Honors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ollege and maintained a 4.0 GPA</w:t>
            </w:r>
          </w:p>
          <w:p w14:paraId="00AC2D0B" w14:textId="77777777" w:rsidR="00B52494" w:rsidRPr="00D434F1" w:rsidRDefault="00B52494" w:rsidP="006C1330">
            <w:pPr>
              <w:pStyle w:val="Description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Cer</w:t>
            </w:r>
            <w:r w:rsidR="00701C34">
              <w:rPr>
                <w:rFonts w:ascii="Times New Roman" w:hAnsi="Times New Roman" w:cs="Times New Roman"/>
                <w:sz w:val="20"/>
                <w:szCs w:val="20"/>
              </w:rPr>
              <w:t xml:space="preserve">tified through </w:t>
            </w:r>
            <w:proofErr w:type="spellStart"/>
            <w:r w:rsidR="00701C34">
              <w:rPr>
                <w:rFonts w:ascii="Times New Roman" w:hAnsi="Times New Roman" w:cs="Times New Roman"/>
                <w:sz w:val="20"/>
                <w:szCs w:val="20"/>
              </w:rPr>
              <w:t>TestOut</w:t>
            </w:r>
            <w:proofErr w:type="spellEnd"/>
            <w:r w:rsidR="00701C34">
              <w:rPr>
                <w:rFonts w:ascii="Times New Roman" w:hAnsi="Times New Roman" w:cs="Times New Roman"/>
                <w:sz w:val="20"/>
                <w:szCs w:val="20"/>
              </w:rPr>
              <w:t xml:space="preserve"> as a 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Network Pro</w:t>
            </w:r>
          </w:p>
        </w:tc>
      </w:tr>
      <w:tr w:rsidR="00DD6070" w:rsidRPr="0094392C" w14:paraId="0C07FB44" w14:textId="77777777" w:rsidTr="00A05F3E">
        <w:trPr>
          <w:trHeight w:val="22"/>
        </w:trPr>
        <w:tc>
          <w:tcPr>
            <w:tcW w:w="5555" w:type="dxa"/>
            <w:tcMar>
              <w:bottom w:w="29" w:type="dxa"/>
            </w:tcMar>
          </w:tcPr>
          <w:p w14:paraId="46896DED" w14:textId="77777777" w:rsidR="00730010" w:rsidRPr="00730010" w:rsidRDefault="00730010" w:rsidP="0073001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730010">
              <w:rPr>
                <w:rFonts w:ascii="Times New Roman" w:hAnsi="Times New Roman" w:cs="Times New Roman"/>
                <w:sz w:val="20"/>
                <w:szCs w:val="20"/>
              </w:rPr>
              <w:t>Associate of Applied Business</w:t>
            </w:r>
          </w:p>
          <w:p w14:paraId="214AF01F" w14:textId="77777777" w:rsidR="00DD6070" w:rsidRPr="002E43E0" w:rsidRDefault="00002649" w:rsidP="00730010">
            <w:pPr>
              <w:pStyle w:val="Italics"/>
              <w:rPr>
                <w:rFonts w:ascii="Times New Roman" w:hAnsi="Times New Roman" w:cs="Times New Roman"/>
                <w:sz w:val="20"/>
                <w:szCs w:val="20"/>
              </w:rPr>
            </w:pPr>
            <w:r w:rsidRPr="002E43E0">
              <w:rPr>
                <w:rFonts w:ascii="Times New Roman" w:hAnsi="Times New Roman" w:cs="Times New Roman"/>
                <w:sz w:val="20"/>
                <w:szCs w:val="20"/>
              </w:rPr>
              <w:t>Kent State University at Tuscarawas, New Philadelphia, Ohio</w:t>
            </w:r>
          </w:p>
        </w:tc>
        <w:tc>
          <w:tcPr>
            <w:tcW w:w="3060" w:type="dxa"/>
            <w:gridSpan w:val="2"/>
            <w:shd w:val="clear" w:color="auto" w:fill="auto"/>
            <w:tcMar>
              <w:bottom w:w="29" w:type="dxa"/>
            </w:tcMar>
          </w:tcPr>
          <w:p w14:paraId="52EA92A1" w14:textId="77777777" w:rsidR="00DD6070" w:rsidRPr="00D864C6" w:rsidRDefault="00E56C1D" w:rsidP="00730010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Received</w:t>
            </w:r>
            <w:r w:rsidR="00937C7A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3001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 2015</w:t>
            </w:r>
          </w:p>
        </w:tc>
      </w:tr>
      <w:tr w:rsidR="00DD6070" w:rsidRPr="0094392C" w14:paraId="72B5EA0E" w14:textId="77777777" w:rsidTr="00A05F3E">
        <w:trPr>
          <w:trHeight w:val="56"/>
        </w:trPr>
        <w:tc>
          <w:tcPr>
            <w:tcW w:w="8615" w:type="dxa"/>
            <w:gridSpan w:val="3"/>
            <w:tcMar>
              <w:bottom w:w="230" w:type="dxa"/>
            </w:tcMar>
          </w:tcPr>
          <w:p w14:paraId="293F0BD6" w14:textId="77777777" w:rsidR="00DD6070" w:rsidRPr="0094392C" w:rsidRDefault="00730010" w:rsidP="006C1330">
            <w:pPr>
              <w:pStyle w:val="Description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Major: Computer Technology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 Networking</w:t>
            </w:r>
            <w:r w:rsidR="00BE4709">
              <w:rPr>
                <w:rFonts w:ascii="Times New Roman" w:hAnsi="Times New Roman" w:cs="Times New Roman"/>
                <w:sz w:val="20"/>
                <w:szCs w:val="20"/>
              </w:rPr>
              <w:t xml:space="preserve"> Technology Concentration</w:t>
            </w:r>
          </w:p>
        </w:tc>
      </w:tr>
      <w:tr w:rsidR="00DD6070" w:rsidRPr="0094392C" w14:paraId="1F17D7B4" w14:textId="77777777" w:rsidTr="00A05F3E">
        <w:trPr>
          <w:trHeight w:val="288"/>
        </w:trPr>
        <w:tc>
          <w:tcPr>
            <w:tcW w:w="8615" w:type="dxa"/>
            <w:gridSpan w:val="3"/>
            <w:tcMar>
              <w:bottom w:w="0" w:type="dxa"/>
            </w:tcMar>
          </w:tcPr>
          <w:p w14:paraId="47E108B5" w14:textId="77777777" w:rsidR="00DD6070" w:rsidRPr="00D864C6" w:rsidRDefault="00BD65C2">
            <w:pPr>
              <w:pStyle w:val="SectionHead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Professional Experience</w:t>
            </w:r>
          </w:p>
        </w:tc>
      </w:tr>
      <w:tr w:rsidR="00FF6E9C" w:rsidRPr="0094392C" w14:paraId="72AB76F4" w14:textId="77777777" w:rsidTr="00A05F3E">
        <w:trPr>
          <w:trHeight w:val="22"/>
        </w:trPr>
        <w:tc>
          <w:tcPr>
            <w:tcW w:w="5555" w:type="dxa"/>
            <w:shd w:val="clear" w:color="auto" w:fill="auto"/>
            <w:tcMar>
              <w:bottom w:w="29" w:type="dxa"/>
            </w:tcMar>
          </w:tcPr>
          <w:p w14:paraId="70BAE6F5" w14:textId="382C67EF" w:rsidR="00FF6E9C" w:rsidRPr="0094392C" w:rsidRDefault="00FF6E9C" w:rsidP="00FF6E9C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Assistant Technology </w:t>
            </w:r>
            <w:r w:rsidR="000F6054">
              <w:rPr>
                <w:rFonts w:ascii="Times New Roman" w:hAnsi="Times New Roman" w:cs="Times New Roman"/>
                <w:sz w:val="20"/>
                <w:szCs w:val="20"/>
              </w:rPr>
              <w:t>Coordinator</w:t>
            </w:r>
          </w:p>
          <w:p w14:paraId="4D3B4BA6" w14:textId="77777777" w:rsidR="00FF6E9C" w:rsidRPr="00FF6E9C" w:rsidRDefault="00FF6E9C" w:rsidP="00FF6E9C">
            <w:pPr>
              <w:pStyle w:val="ResumeBodyTex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F6E9C">
              <w:rPr>
                <w:rFonts w:ascii="Times New Roman" w:hAnsi="Times New Roman" w:cs="Times New Roman"/>
                <w:i/>
                <w:sz w:val="20"/>
                <w:szCs w:val="20"/>
              </w:rPr>
              <w:t>Claymont City Schools</w:t>
            </w:r>
            <w:r w:rsidR="00046D47">
              <w:rPr>
                <w:rFonts w:ascii="Times New Roman" w:hAnsi="Times New Roman" w:cs="Times New Roman"/>
                <w:i/>
                <w:sz w:val="20"/>
                <w:szCs w:val="20"/>
              </w:rPr>
              <w:t>, Dennison, Ohio</w:t>
            </w:r>
          </w:p>
        </w:tc>
        <w:tc>
          <w:tcPr>
            <w:tcW w:w="3060" w:type="dxa"/>
            <w:gridSpan w:val="2"/>
            <w:shd w:val="clear" w:color="auto" w:fill="auto"/>
            <w:tcMar>
              <w:bottom w:w="29" w:type="dxa"/>
            </w:tcMar>
          </w:tcPr>
          <w:p w14:paraId="76D208E0" w14:textId="77777777" w:rsidR="00FF6E9C" w:rsidRDefault="00FF6E9C" w:rsidP="002E43E0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 2017 to Present</w:t>
            </w:r>
          </w:p>
        </w:tc>
      </w:tr>
      <w:tr w:rsidR="00FF6E9C" w:rsidRPr="0094392C" w14:paraId="47531D3D" w14:textId="77777777" w:rsidTr="00865200">
        <w:trPr>
          <w:trHeight w:val="1041"/>
        </w:trPr>
        <w:tc>
          <w:tcPr>
            <w:tcW w:w="7535" w:type="dxa"/>
            <w:gridSpan w:val="2"/>
            <w:shd w:val="clear" w:color="auto" w:fill="auto"/>
            <w:tcMar>
              <w:bottom w:w="29" w:type="dxa"/>
            </w:tcMar>
          </w:tcPr>
          <w:p w14:paraId="397174B7" w14:textId="3F628D6B" w:rsidR="000F6054" w:rsidRDefault="000F6054" w:rsidP="000F6054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0F6054">
              <w:rPr>
                <w:rFonts w:ascii="Times New Roman" w:hAnsi="Times New Roman" w:cs="Times New Roman"/>
                <w:sz w:val="20"/>
                <w:szCs w:val="20"/>
              </w:rPr>
              <w:t xml:space="preserve">Regularly performed sysadmin duties, such as configuring systems and infrastructure, deploying updates to workstations and servers, and managing </w:t>
            </w:r>
            <w:r w:rsidR="0086520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0F6054">
              <w:rPr>
                <w:rFonts w:ascii="Times New Roman" w:hAnsi="Times New Roman" w:cs="Times New Roman"/>
                <w:sz w:val="20"/>
                <w:szCs w:val="20"/>
              </w:rPr>
              <w:t xml:space="preserve"> cloud environment</w:t>
            </w:r>
          </w:p>
          <w:p w14:paraId="40D1B606" w14:textId="7778291D" w:rsidR="000F6054" w:rsidRDefault="000F6054" w:rsidP="000F6054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0F6054">
              <w:rPr>
                <w:rFonts w:ascii="Times New Roman" w:hAnsi="Times New Roman" w:cs="Times New Roman"/>
                <w:sz w:val="20"/>
                <w:szCs w:val="20"/>
              </w:rPr>
              <w:t xml:space="preserve">Maintained and administered </w:t>
            </w:r>
            <w:r w:rsidR="0086520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0F6054">
              <w:rPr>
                <w:rFonts w:ascii="Times New Roman" w:hAnsi="Times New Roman" w:cs="Times New Roman"/>
                <w:sz w:val="20"/>
                <w:szCs w:val="20"/>
              </w:rPr>
              <w:t xml:space="preserve"> fleet of Chromebooks and users through Google Workspace for Education</w:t>
            </w:r>
          </w:p>
          <w:p w14:paraId="37E4F4FF" w14:textId="6BE2E896" w:rsidR="000F6054" w:rsidRDefault="00D11905" w:rsidP="000F6054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D11905">
              <w:rPr>
                <w:rFonts w:ascii="Times New Roman" w:hAnsi="Times New Roman" w:cs="Times New Roman"/>
                <w:sz w:val="20"/>
                <w:szCs w:val="20"/>
              </w:rPr>
              <w:t xml:space="preserve">Collaborated with </w:t>
            </w:r>
            <w:r w:rsidR="00865200">
              <w:rPr>
                <w:rFonts w:ascii="Times New Roman" w:hAnsi="Times New Roman" w:cs="Times New Roman"/>
                <w:sz w:val="20"/>
                <w:szCs w:val="20"/>
              </w:rPr>
              <w:t>colleagues</w:t>
            </w:r>
            <w:r w:rsidRPr="00D11905">
              <w:rPr>
                <w:rFonts w:ascii="Times New Roman" w:hAnsi="Times New Roman" w:cs="Times New Roman"/>
                <w:sz w:val="20"/>
                <w:szCs w:val="20"/>
              </w:rPr>
              <w:t xml:space="preserve"> and outside vendors to complete projects</w:t>
            </w:r>
          </w:p>
          <w:p w14:paraId="292610F5" w14:textId="77777777" w:rsidR="00D11905" w:rsidRDefault="00D11905" w:rsidP="000F6054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D11905">
              <w:rPr>
                <w:rFonts w:ascii="Times New Roman" w:hAnsi="Times New Roman" w:cs="Times New Roman"/>
                <w:sz w:val="20"/>
                <w:szCs w:val="20"/>
              </w:rPr>
              <w:t>Spearheaded the installation and configuration of the district’s WLAN and camera systems</w:t>
            </w:r>
          </w:p>
          <w:p w14:paraId="3C122444" w14:textId="174D5138" w:rsidR="00D11905" w:rsidRPr="000F6054" w:rsidRDefault="00D11905" w:rsidP="000F6054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D11905">
              <w:rPr>
                <w:rFonts w:ascii="Times New Roman" w:hAnsi="Times New Roman" w:cs="Times New Roman"/>
                <w:sz w:val="20"/>
                <w:szCs w:val="20"/>
              </w:rPr>
              <w:t>Assisted in making purchasing decisions for the technology department</w:t>
            </w:r>
          </w:p>
        </w:tc>
        <w:tc>
          <w:tcPr>
            <w:tcW w:w="1080" w:type="dxa"/>
            <w:shd w:val="clear" w:color="auto" w:fill="auto"/>
            <w:tcMar>
              <w:bottom w:w="29" w:type="dxa"/>
            </w:tcMar>
          </w:tcPr>
          <w:p w14:paraId="1F0614A7" w14:textId="77777777" w:rsidR="00FF6E9C" w:rsidRDefault="00FF6E9C" w:rsidP="002E43E0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</w:tr>
      <w:tr w:rsidR="00DD6070" w:rsidRPr="0094392C" w14:paraId="4D33D00A" w14:textId="77777777" w:rsidTr="00A05F3E">
        <w:trPr>
          <w:trHeight w:val="22"/>
        </w:trPr>
        <w:tc>
          <w:tcPr>
            <w:tcW w:w="5555" w:type="dxa"/>
            <w:shd w:val="clear" w:color="auto" w:fill="auto"/>
            <w:tcMar>
              <w:bottom w:w="29" w:type="dxa"/>
            </w:tcMar>
          </w:tcPr>
          <w:p w14:paraId="5A958D71" w14:textId="77777777" w:rsidR="00DD6070" w:rsidRPr="0094392C" w:rsidRDefault="002E43E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Technology Assistant</w:t>
            </w:r>
          </w:p>
          <w:p w14:paraId="3660118D" w14:textId="77777777" w:rsidR="00DD6070" w:rsidRPr="0094392C" w:rsidRDefault="002E43E0" w:rsidP="001C6464">
            <w:pPr>
              <w:pStyle w:val="Italic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Claymont City Schools</w:t>
            </w:r>
            <w:r w:rsidR="00046D47">
              <w:rPr>
                <w:rFonts w:ascii="Times New Roman" w:hAnsi="Times New Roman" w:cs="Times New Roman"/>
                <w:sz w:val="20"/>
                <w:szCs w:val="20"/>
              </w:rPr>
              <w:t>, Dennison, Ohio</w:t>
            </w:r>
          </w:p>
        </w:tc>
        <w:tc>
          <w:tcPr>
            <w:tcW w:w="3060" w:type="dxa"/>
            <w:gridSpan w:val="2"/>
            <w:shd w:val="clear" w:color="auto" w:fill="auto"/>
            <w:tcMar>
              <w:bottom w:w="29" w:type="dxa"/>
            </w:tcMar>
          </w:tcPr>
          <w:p w14:paraId="1E8E1E79" w14:textId="77777777" w:rsidR="00DD6070" w:rsidRPr="00D864C6" w:rsidRDefault="002E43E0" w:rsidP="00FF6E9C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May 2016</w:t>
            </w:r>
            <w:r w:rsidR="0000264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D864C6" w:rsidRPr="00D864C6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to </w:t>
            </w:r>
            <w:r w:rsidR="00FF6E9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 2017</w:t>
            </w:r>
          </w:p>
        </w:tc>
      </w:tr>
      <w:tr w:rsidR="00DD6070" w:rsidRPr="0094392C" w14:paraId="2E31DE30" w14:textId="77777777" w:rsidTr="00865200">
        <w:trPr>
          <w:trHeight w:val="933"/>
        </w:trPr>
        <w:tc>
          <w:tcPr>
            <w:tcW w:w="7535" w:type="dxa"/>
            <w:gridSpan w:val="2"/>
            <w:shd w:val="clear" w:color="auto" w:fill="auto"/>
          </w:tcPr>
          <w:p w14:paraId="57C0DF6E" w14:textId="77777777" w:rsidR="00776DC3" w:rsidRDefault="00E0648F" w:rsidP="00776DC3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Updated and maintained </w:t>
            </w:r>
            <w:r w:rsidR="00776DC3">
              <w:rPr>
                <w:rFonts w:ascii="Times New Roman" w:hAnsi="Times New Roman" w:cs="Times New Roman"/>
                <w:sz w:val="20"/>
                <w:szCs w:val="20"/>
              </w:rPr>
              <w:t>pages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 xml:space="preserve"> the district’</w:t>
            </w:r>
            <w:r w:rsidR="006D08C4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8267D2">
              <w:rPr>
                <w:rFonts w:ascii="Times New Roman" w:hAnsi="Times New Roman" w:cs="Times New Roman"/>
                <w:sz w:val="20"/>
                <w:szCs w:val="20"/>
              </w:rPr>
              <w:t>web server</w:t>
            </w:r>
            <w:r w:rsidR="00CB5879">
              <w:rPr>
                <w:rFonts w:ascii="Times New Roman" w:hAnsi="Times New Roman" w:cs="Times New Roman"/>
                <w:sz w:val="20"/>
                <w:szCs w:val="20"/>
              </w:rPr>
              <w:t xml:space="preserve"> using HTML5, CSS, and PHP</w:t>
            </w:r>
          </w:p>
          <w:p w14:paraId="1D4869F6" w14:textId="77777777" w:rsidR="00776DC3" w:rsidRDefault="00776DC3" w:rsidP="00776DC3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Helped oversee the district’s recent school-wide move of t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eacher and student workstations</w:t>
            </w:r>
          </w:p>
          <w:p w14:paraId="7E15C487" w14:textId="77777777" w:rsidR="00E0648F" w:rsidRPr="00E0648F" w:rsidRDefault="00E0648F" w:rsidP="00E0648F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E0648F">
              <w:rPr>
                <w:rFonts w:ascii="Times New Roman" w:hAnsi="Times New Roman" w:cs="Times New Roman"/>
                <w:sz w:val="20"/>
                <w:szCs w:val="20"/>
              </w:rPr>
              <w:t>Assisted in deploying Windows 10 th</w:t>
            </w:r>
            <w:r w:rsidR="008335AB">
              <w:rPr>
                <w:rFonts w:ascii="Times New Roman" w:hAnsi="Times New Roman" w:cs="Times New Roman"/>
                <w:sz w:val="20"/>
                <w:szCs w:val="20"/>
              </w:rPr>
              <w:t>roughout the school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's domain</w:t>
            </w:r>
          </w:p>
        </w:tc>
        <w:tc>
          <w:tcPr>
            <w:tcW w:w="1080" w:type="dxa"/>
            <w:shd w:val="clear" w:color="auto" w:fill="auto"/>
          </w:tcPr>
          <w:p w14:paraId="242157CB" w14:textId="77777777" w:rsidR="00DD6070" w:rsidRPr="0094392C" w:rsidRDefault="00DD6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070" w:rsidRPr="0094392C" w14:paraId="020E175B" w14:textId="77777777" w:rsidTr="00A05F3E">
        <w:trPr>
          <w:trHeight w:val="22"/>
        </w:trPr>
        <w:tc>
          <w:tcPr>
            <w:tcW w:w="5555" w:type="dxa"/>
            <w:shd w:val="clear" w:color="auto" w:fill="auto"/>
            <w:tcMar>
              <w:bottom w:w="29" w:type="dxa"/>
            </w:tcMar>
          </w:tcPr>
          <w:p w14:paraId="4A25B04D" w14:textId="22D6984D" w:rsidR="00DD6070" w:rsidRPr="0094392C" w:rsidRDefault="002E43E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On-</w:t>
            </w:r>
            <w:r w:rsidR="00FD199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ite Technician</w:t>
            </w:r>
          </w:p>
          <w:p w14:paraId="22E96426" w14:textId="77777777" w:rsidR="00DD6070" w:rsidRPr="0094392C" w:rsidRDefault="00046D47" w:rsidP="00046D47">
            <w:pPr>
              <w:pStyle w:val="Italic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Ampersand Technologies, New Philadelphia, Ohio</w:t>
            </w:r>
          </w:p>
        </w:tc>
        <w:tc>
          <w:tcPr>
            <w:tcW w:w="3060" w:type="dxa"/>
            <w:gridSpan w:val="2"/>
            <w:shd w:val="clear" w:color="auto" w:fill="auto"/>
            <w:tcMar>
              <w:bottom w:w="29" w:type="dxa"/>
            </w:tcMar>
          </w:tcPr>
          <w:p w14:paraId="6EB3C80A" w14:textId="77777777" w:rsidR="00DD6070" w:rsidRPr="00D864C6" w:rsidRDefault="002E43E0" w:rsidP="00002649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November 2013 to June 2014</w:t>
            </w:r>
          </w:p>
        </w:tc>
      </w:tr>
      <w:tr w:rsidR="00DD6070" w:rsidRPr="0094392C" w14:paraId="4A32819A" w14:textId="77777777" w:rsidTr="00865200">
        <w:trPr>
          <w:trHeight w:val="1230"/>
        </w:trPr>
        <w:tc>
          <w:tcPr>
            <w:tcW w:w="7535" w:type="dxa"/>
            <w:gridSpan w:val="2"/>
            <w:shd w:val="clear" w:color="auto" w:fill="auto"/>
          </w:tcPr>
          <w:p w14:paraId="71A2AAF0" w14:textId="77777777" w:rsidR="002E43E0" w:rsidRPr="0094392C" w:rsidRDefault="002E43E0" w:rsidP="002E43E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Responsible for </w:t>
            </w:r>
            <w:r w:rsidR="00776DC3">
              <w:rPr>
                <w:rFonts w:ascii="Times New Roman" w:hAnsi="Times New Roman" w:cs="Times New Roman"/>
                <w:sz w:val="20"/>
                <w:szCs w:val="20"/>
              </w:rPr>
              <w:t xml:space="preserve">QuickBooks database </w:t>
            </w:r>
            <w:r w:rsidR="006D08C4">
              <w:rPr>
                <w:rFonts w:ascii="Times New Roman" w:hAnsi="Times New Roman" w:cs="Times New Roman"/>
                <w:sz w:val="20"/>
                <w:szCs w:val="20"/>
              </w:rPr>
              <w:t>management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 as well 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as on-site hardware maintenance</w:t>
            </w:r>
          </w:p>
          <w:p w14:paraId="0884B1D4" w14:textId="77777777" w:rsidR="00BE4709" w:rsidRPr="00776DC3" w:rsidRDefault="002E43E0" w:rsidP="00776DC3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Performed troubleshooting actions for systems that wer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e infected with various malware</w:t>
            </w:r>
          </w:p>
        </w:tc>
        <w:tc>
          <w:tcPr>
            <w:tcW w:w="1080" w:type="dxa"/>
            <w:shd w:val="clear" w:color="auto" w:fill="auto"/>
          </w:tcPr>
          <w:p w14:paraId="65A6C723" w14:textId="77777777" w:rsidR="00FF6E9C" w:rsidRPr="0094392C" w:rsidRDefault="00FF6E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6E9C" w:rsidRPr="0094392C" w14:paraId="14226B86" w14:textId="77777777" w:rsidTr="00A05F3E">
        <w:trPr>
          <w:trHeight w:val="288"/>
        </w:trPr>
        <w:tc>
          <w:tcPr>
            <w:tcW w:w="8615" w:type="dxa"/>
            <w:gridSpan w:val="3"/>
            <w:shd w:val="clear" w:color="auto" w:fill="auto"/>
          </w:tcPr>
          <w:p w14:paraId="0EA2BC67" w14:textId="77777777" w:rsidR="00FF6E9C" w:rsidRPr="0094392C" w:rsidRDefault="00FF6E9C" w:rsidP="00FF6E9C">
            <w:pPr>
              <w:pStyle w:val="SectionHead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Activities &amp; Honors</w:t>
            </w:r>
          </w:p>
        </w:tc>
      </w:tr>
      <w:tr w:rsidR="006C1330" w:rsidRPr="0094392C" w14:paraId="07E91F0E" w14:textId="77777777" w:rsidTr="00A05F3E">
        <w:trPr>
          <w:trHeight w:val="996"/>
        </w:trPr>
        <w:tc>
          <w:tcPr>
            <w:tcW w:w="8615" w:type="dxa"/>
            <w:gridSpan w:val="3"/>
            <w:shd w:val="clear" w:color="auto" w:fill="auto"/>
          </w:tcPr>
          <w:p w14:paraId="0783BEB0" w14:textId="77777777" w:rsidR="006C1330" w:rsidRDefault="006C1330" w:rsidP="00FF6E9C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Awarded the Kent State Computer Technology Program Award for 2016</w:t>
            </w:r>
          </w:p>
          <w:p w14:paraId="64371298" w14:textId="77777777" w:rsidR="00681C84" w:rsidRDefault="006C1330" w:rsidP="00FF6E9C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Lead a service-learning group that provided specialized research to Indian Valley High </w:t>
            </w:r>
            <w:r w:rsidR="0021044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School regarding recent technological initiatives</w:t>
            </w:r>
          </w:p>
          <w:p w14:paraId="2FD134F3" w14:textId="77777777" w:rsidR="006C1330" w:rsidRPr="00681C84" w:rsidRDefault="006C1330" w:rsidP="00FF6E9C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681C84">
              <w:rPr>
                <w:rFonts w:ascii="Times New Roman" w:hAnsi="Times New Roman" w:cs="Times New Roman"/>
                <w:sz w:val="20"/>
                <w:szCs w:val="20"/>
              </w:rPr>
              <w:t xml:space="preserve">Volunteered for the Claymont Foundation by redesigning their website, updating their </w:t>
            </w:r>
            <w:r w:rsidR="0021044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681C84">
              <w:rPr>
                <w:rFonts w:ascii="Times New Roman" w:hAnsi="Times New Roman" w:cs="Times New Roman"/>
                <w:sz w:val="20"/>
                <w:szCs w:val="20"/>
              </w:rPr>
              <w:t>web</w:t>
            </w:r>
            <w:r w:rsidR="009F68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1C84">
              <w:rPr>
                <w:rFonts w:ascii="Times New Roman" w:hAnsi="Times New Roman" w:cs="Times New Roman"/>
                <w:sz w:val="20"/>
                <w:szCs w:val="20"/>
              </w:rPr>
              <w:t>server, and keeping their alumni database up-to-date</w:t>
            </w:r>
          </w:p>
        </w:tc>
      </w:tr>
    </w:tbl>
    <w:p w14:paraId="15590839" w14:textId="77777777" w:rsidR="00313F01" w:rsidRPr="002E43E0" w:rsidRDefault="00313F01">
      <w:pPr>
        <w:rPr>
          <w:sz w:val="2"/>
        </w:rPr>
      </w:pPr>
    </w:p>
    <w:sectPr w:rsidR="00313F01" w:rsidRPr="002E43E0" w:rsidSect="00BA2934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7807C" w14:textId="77777777" w:rsidR="00066449" w:rsidRDefault="00066449">
      <w:r>
        <w:separator/>
      </w:r>
    </w:p>
  </w:endnote>
  <w:endnote w:type="continuationSeparator" w:id="0">
    <w:p w14:paraId="320BB1D5" w14:textId="77777777" w:rsidR="00066449" w:rsidRDefault="00066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D25A9" w14:textId="77777777" w:rsidR="00066449" w:rsidRDefault="00066449">
      <w:r>
        <w:separator/>
      </w:r>
    </w:p>
  </w:footnote>
  <w:footnote w:type="continuationSeparator" w:id="0">
    <w:p w14:paraId="258C558B" w14:textId="77777777" w:rsidR="00066449" w:rsidRDefault="00066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57B6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52C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7366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5808B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2AB"/>
    <w:rsid w:val="00002649"/>
    <w:rsid w:val="000218B8"/>
    <w:rsid w:val="00027E37"/>
    <w:rsid w:val="00046D47"/>
    <w:rsid w:val="00066449"/>
    <w:rsid w:val="000D2E9F"/>
    <w:rsid w:val="000F6054"/>
    <w:rsid w:val="001C6464"/>
    <w:rsid w:val="0021044E"/>
    <w:rsid w:val="00215EAC"/>
    <w:rsid w:val="00250DCD"/>
    <w:rsid w:val="0026792F"/>
    <w:rsid w:val="002A471D"/>
    <w:rsid w:val="002E43E0"/>
    <w:rsid w:val="00313F01"/>
    <w:rsid w:val="00367294"/>
    <w:rsid w:val="003C4735"/>
    <w:rsid w:val="003E50FF"/>
    <w:rsid w:val="004111E8"/>
    <w:rsid w:val="00445FEB"/>
    <w:rsid w:val="004A2553"/>
    <w:rsid w:val="004B0B00"/>
    <w:rsid w:val="004C7309"/>
    <w:rsid w:val="00571162"/>
    <w:rsid w:val="005D5558"/>
    <w:rsid w:val="00613ED2"/>
    <w:rsid w:val="00643394"/>
    <w:rsid w:val="006740FC"/>
    <w:rsid w:val="00681C84"/>
    <w:rsid w:val="006C1330"/>
    <w:rsid w:val="006D08C4"/>
    <w:rsid w:val="006D1522"/>
    <w:rsid w:val="006E75C2"/>
    <w:rsid w:val="00701C34"/>
    <w:rsid w:val="00730010"/>
    <w:rsid w:val="00776DC3"/>
    <w:rsid w:val="007A7666"/>
    <w:rsid w:val="007B2E20"/>
    <w:rsid w:val="007D5EDD"/>
    <w:rsid w:val="007F43C0"/>
    <w:rsid w:val="008267D2"/>
    <w:rsid w:val="008335AB"/>
    <w:rsid w:val="00847EFC"/>
    <w:rsid w:val="00865200"/>
    <w:rsid w:val="00906C3B"/>
    <w:rsid w:val="00937C7A"/>
    <w:rsid w:val="0094392C"/>
    <w:rsid w:val="009B62AB"/>
    <w:rsid w:val="009F68CF"/>
    <w:rsid w:val="00A032C6"/>
    <w:rsid w:val="00A05F3E"/>
    <w:rsid w:val="00A93C33"/>
    <w:rsid w:val="00B0211E"/>
    <w:rsid w:val="00B24EA4"/>
    <w:rsid w:val="00B36703"/>
    <w:rsid w:val="00B52494"/>
    <w:rsid w:val="00BA2934"/>
    <w:rsid w:val="00BD65C2"/>
    <w:rsid w:val="00BE4709"/>
    <w:rsid w:val="00C22316"/>
    <w:rsid w:val="00C51B63"/>
    <w:rsid w:val="00CB5879"/>
    <w:rsid w:val="00D11905"/>
    <w:rsid w:val="00D434F1"/>
    <w:rsid w:val="00D60819"/>
    <w:rsid w:val="00D81062"/>
    <w:rsid w:val="00D864C6"/>
    <w:rsid w:val="00DB60D2"/>
    <w:rsid w:val="00DC37CA"/>
    <w:rsid w:val="00DD6070"/>
    <w:rsid w:val="00E0648F"/>
    <w:rsid w:val="00E41406"/>
    <w:rsid w:val="00E56C1D"/>
    <w:rsid w:val="00E72AD8"/>
    <w:rsid w:val="00EB7EA6"/>
    <w:rsid w:val="00F17507"/>
    <w:rsid w:val="00F473BA"/>
    <w:rsid w:val="00F62D2D"/>
    <w:rsid w:val="00FD199B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77F970"/>
  <w15:docId w15:val="{29FA8FFA-742F-4FA4-B536-830F69A2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character" w:styleId="Hyperlink">
    <w:name w:val="Hyperlink"/>
    <w:basedOn w:val="DefaultParagraphFont"/>
    <w:uiPriority w:val="99"/>
    <w:unhideWhenUsed/>
    <w:rsid w:val="002E43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bonanno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E3B89D6ED04590B4982DAE33497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3C84-D9B8-4C8C-8E3E-C1AF36DEE4DA}"/>
      </w:docPartPr>
      <w:docPartBody>
        <w:p w:rsidR="00FA45C8" w:rsidRDefault="00292F07">
          <w:pPr>
            <w:pStyle w:val="41E3B89D6ED04590B4982DAE33497AE0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F07"/>
    <w:rsid w:val="00292F07"/>
    <w:rsid w:val="004760F8"/>
    <w:rsid w:val="004865D7"/>
    <w:rsid w:val="00580562"/>
    <w:rsid w:val="006A793A"/>
    <w:rsid w:val="006B1C19"/>
    <w:rsid w:val="00783167"/>
    <w:rsid w:val="007B2F63"/>
    <w:rsid w:val="008717E5"/>
    <w:rsid w:val="00952B55"/>
    <w:rsid w:val="00C73221"/>
    <w:rsid w:val="00D54937"/>
    <w:rsid w:val="00E158AC"/>
    <w:rsid w:val="00E444CB"/>
    <w:rsid w:val="00EE5C99"/>
    <w:rsid w:val="00F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3B89D6ED04590B4982DAE33497AE0">
    <w:name w:val="41E3B89D6ED04590B4982DAE33497AE0"/>
  </w:style>
  <w:style w:type="character" w:styleId="PlaceholderText">
    <w:name w:val="Placeholder Text"/>
    <w:basedOn w:val="DefaultParagraphFont"/>
    <w:uiPriority w:val="99"/>
    <w:semiHidden/>
    <w:rsid w:val="007B2F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0F1937A-F92F-4BED-88EB-DF1228E570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William S. Bonanno</dc:creator>
  <cp:keywords/>
  <cp:lastModifiedBy>bonanno.courtney@gmail.com</cp:lastModifiedBy>
  <cp:revision>2</cp:revision>
  <cp:lastPrinted>2017-07-23T00:14:00Z</cp:lastPrinted>
  <dcterms:created xsi:type="dcterms:W3CDTF">2021-06-29T17:49:00Z</dcterms:created>
  <dcterms:modified xsi:type="dcterms:W3CDTF">2021-06-29T17:49:00Z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