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8615" w:type="dxa"/>
        <w:tblInd w:w="-3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5555"/>
        <w:gridCol w:w="3060"/>
      </w:tblGrid>
      <w:tr w:rsidR="00DD6070" w:rsidRPr="0094392C" w:rsidTr="004A2553">
        <w:trPr>
          <w:trHeight w:val="151"/>
        </w:trPr>
        <w:bookmarkStart w:id="0" w:name="_GoBack" w:displacedByCustomXml="next"/>
        <w:bookmarkEnd w:id="0" w:displacedByCustomXml="next"/>
        <w:sdt>
          <w:sdtPr>
            <w:rPr>
              <w:rFonts w:ascii="Times New Roman" w:hAnsi="Times New Roman" w:cs="Times New Roman"/>
              <w:color w:val="auto"/>
              <w:sz w:val="32"/>
              <w:szCs w:val="24"/>
            </w:rPr>
            <w:alias w:val="Author"/>
            <w:id w:val="93044407"/>
            <w:placeholder>
              <w:docPart w:val="41E3B89D6ED04590B4982DAE33497AE0"/>
            </w:placeholder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EndPr/>
          <w:sdtContent>
            <w:tc>
              <w:tcPr>
                <w:tcW w:w="8615" w:type="dxa"/>
                <w:gridSpan w:val="2"/>
                <w:tcMar>
                  <w:bottom w:w="0" w:type="dxa"/>
                </w:tcMar>
                <w:vAlign w:val="center"/>
              </w:tcPr>
              <w:p w:rsidR="00DD6070" w:rsidRPr="00D864C6" w:rsidRDefault="00E41406" w:rsidP="00E41406">
                <w:pPr>
                  <w:pStyle w:val="YourName"/>
                  <w:rPr>
                    <w:rFonts w:ascii="Times New Roman" w:hAnsi="Times New Roman" w:cs="Times New Roman"/>
                    <w:color w:val="auto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color w:val="auto"/>
                    <w:sz w:val="32"/>
                    <w:szCs w:val="24"/>
                  </w:rPr>
                  <w:t>William S. Bonanno</w:t>
                </w:r>
              </w:p>
            </w:tc>
          </w:sdtContent>
        </w:sdt>
      </w:tr>
      <w:tr w:rsidR="00DD6070" w:rsidRPr="0094392C" w:rsidTr="004A2553">
        <w:trPr>
          <w:trHeight w:val="22"/>
        </w:trPr>
        <w:tc>
          <w:tcPr>
            <w:tcW w:w="8615" w:type="dxa"/>
            <w:gridSpan w:val="2"/>
            <w:tcMar>
              <w:bottom w:w="0" w:type="dxa"/>
            </w:tcMar>
            <w:vAlign w:val="center"/>
          </w:tcPr>
          <w:p w:rsidR="00DD6070" w:rsidRPr="00D864C6" w:rsidRDefault="00002649" w:rsidP="009B62AB">
            <w:pPr>
              <w:pStyle w:val="ResumeBodyText"/>
              <w:rPr>
                <w:rFonts w:ascii="Times New Roman" w:hAnsi="Times New Roman" w:cs="Times New Roman"/>
                <w:color w:val="595959" w:themeColor="text1" w:themeTint="A6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307 Fuhr Street</w:t>
            </w:r>
            <w:r w:rsidR="006D08C4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="009B62AB" w:rsidRPr="004A2553">
              <w:rPr>
                <w:rFonts w:ascii="Times New Roman" w:hAnsi="Times New Roman" w:cs="Times New Roman"/>
                <w:sz w:val="20"/>
                <w:szCs w:val="20"/>
              </w:rPr>
              <w:t>Dennison, Ohio 44621</w:t>
            </w:r>
            <w:r w:rsidR="00D864C6" w:rsidRPr="004A2553">
              <w:rPr>
                <w:rFonts w:ascii="Times New Roman" w:hAnsi="Times New Roman" w:cs="Times New Roman"/>
                <w:sz w:val="20"/>
                <w:szCs w:val="20"/>
              </w:rPr>
              <w:t xml:space="preserve"> | </w:t>
            </w:r>
            <w:r w:rsidR="009B62AB" w:rsidRPr="004A2553">
              <w:rPr>
                <w:rFonts w:ascii="Times New Roman" w:hAnsi="Times New Roman" w:cs="Times New Roman"/>
                <w:sz w:val="20"/>
                <w:szCs w:val="20"/>
              </w:rPr>
              <w:t>(330) 987-0174</w:t>
            </w:r>
            <w:r w:rsidR="00D864C6" w:rsidRPr="004A2553">
              <w:rPr>
                <w:rFonts w:ascii="Times New Roman" w:hAnsi="Times New Roman" w:cs="Times New Roman"/>
                <w:sz w:val="20"/>
                <w:szCs w:val="20"/>
              </w:rPr>
              <w:t xml:space="preserve"> | </w:t>
            </w:r>
            <w:r w:rsidR="009B62AB" w:rsidRPr="004A2553">
              <w:rPr>
                <w:rFonts w:ascii="Times New Roman" w:hAnsi="Times New Roman" w:cs="Times New Roman"/>
                <w:sz w:val="20"/>
                <w:szCs w:val="20"/>
              </w:rPr>
              <w:t>wbonanno@kent.edu</w:t>
            </w:r>
            <w:r w:rsidR="002E43E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E43E0" w:rsidRPr="004A2553">
              <w:rPr>
                <w:rFonts w:ascii="Times New Roman" w:hAnsi="Times New Roman" w:cs="Times New Roman"/>
                <w:sz w:val="20"/>
                <w:szCs w:val="20"/>
              </w:rPr>
              <w:t>|</w:t>
            </w:r>
            <w:r w:rsidR="006D1522">
              <w:rPr>
                <w:rFonts w:ascii="Times New Roman" w:hAnsi="Times New Roman" w:cs="Times New Roman"/>
                <w:sz w:val="20"/>
                <w:szCs w:val="20"/>
              </w:rPr>
              <w:t xml:space="preserve"> bonannotech.com</w:t>
            </w:r>
          </w:p>
        </w:tc>
      </w:tr>
      <w:tr w:rsidR="00DD6070" w:rsidRPr="0094392C" w:rsidTr="00250DCD">
        <w:trPr>
          <w:trHeight w:val="214"/>
        </w:trPr>
        <w:tc>
          <w:tcPr>
            <w:tcW w:w="8615" w:type="dxa"/>
            <w:gridSpan w:val="2"/>
          </w:tcPr>
          <w:p w:rsidR="00DD6070" w:rsidRPr="0094392C" w:rsidRDefault="00DD6070">
            <w:pPr>
              <w:rPr>
                <w:rFonts w:ascii="Times New Roman" w:hAnsi="Times New Roman" w:cs="Times New Roman"/>
              </w:rPr>
            </w:pPr>
          </w:p>
        </w:tc>
      </w:tr>
      <w:tr w:rsidR="00DD6070" w:rsidRPr="0094392C" w:rsidTr="004A2553">
        <w:trPr>
          <w:trHeight w:val="144"/>
        </w:trPr>
        <w:tc>
          <w:tcPr>
            <w:tcW w:w="8615" w:type="dxa"/>
            <w:gridSpan w:val="2"/>
            <w:tcMar>
              <w:bottom w:w="0" w:type="dxa"/>
            </w:tcMar>
            <w:vAlign w:val="bottom"/>
          </w:tcPr>
          <w:p w:rsidR="00DD6070" w:rsidRPr="00D864C6" w:rsidRDefault="00D864C6">
            <w:pPr>
              <w:pStyle w:val="SectionHeading"/>
              <w:rPr>
                <w:rFonts w:ascii="Times New Roman" w:hAnsi="Times New Roman" w:cs="Times New Roman"/>
                <w:sz w:val="22"/>
                <w:szCs w:val="20"/>
              </w:rPr>
            </w:pPr>
            <w:r w:rsidRPr="00D864C6">
              <w:rPr>
                <w:rFonts w:ascii="Times New Roman" w:hAnsi="Times New Roman" w:cs="Times New Roman"/>
                <w:sz w:val="22"/>
                <w:szCs w:val="20"/>
              </w:rPr>
              <w:t>Education</w:t>
            </w:r>
          </w:p>
        </w:tc>
      </w:tr>
      <w:tr w:rsidR="00937C7A" w:rsidRPr="00937C7A" w:rsidTr="004A2553">
        <w:trPr>
          <w:trHeight w:val="22"/>
        </w:trPr>
        <w:tc>
          <w:tcPr>
            <w:tcW w:w="5555" w:type="dxa"/>
            <w:tcMar>
              <w:bottom w:w="29" w:type="dxa"/>
            </w:tcMar>
          </w:tcPr>
          <w:p w:rsidR="00730010" w:rsidRPr="00730010" w:rsidRDefault="00730010" w:rsidP="00730010">
            <w:pPr>
              <w:pStyle w:val="ResumeBodyText"/>
              <w:rPr>
                <w:rFonts w:ascii="Times New Roman" w:hAnsi="Times New Roman" w:cs="Times New Roman"/>
                <w:sz w:val="20"/>
                <w:szCs w:val="20"/>
              </w:rPr>
            </w:pPr>
            <w:r w:rsidRPr="00730010">
              <w:rPr>
                <w:rFonts w:ascii="Times New Roman" w:hAnsi="Times New Roman" w:cs="Times New Roman"/>
                <w:sz w:val="20"/>
                <w:szCs w:val="20"/>
              </w:rPr>
              <w:t>Bachelor of Technical and Applied Studies</w:t>
            </w:r>
          </w:p>
          <w:p w:rsidR="00937C7A" w:rsidRPr="00F17507" w:rsidRDefault="00002649" w:rsidP="00730010">
            <w:pPr>
              <w:pStyle w:val="ResumeBodyText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Kent State University at Tuscarawas, New Philadelphia, Ohio</w:t>
            </w:r>
          </w:p>
        </w:tc>
        <w:tc>
          <w:tcPr>
            <w:tcW w:w="3060" w:type="dxa"/>
          </w:tcPr>
          <w:p w:rsidR="00937C7A" w:rsidRPr="00937C7A" w:rsidRDefault="00937C7A" w:rsidP="002E43E0">
            <w:pPr>
              <w:pStyle w:val="Dates"/>
              <w:jc w:val="right"/>
            </w:pPr>
            <w:r w:rsidRPr="00730010">
              <w:rPr>
                <w:rFonts w:ascii="Times New Roman" w:hAnsi="Times New Roman" w:cs="Times New Roman"/>
                <w:color w:val="808080" w:themeColor="background1" w:themeShade="80"/>
                <w:sz w:val="20"/>
                <w:szCs w:val="20"/>
              </w:rPr>
              <w:t xml:space="preserve">Expected </w:t>
            </w:r>
            <w:r w:rsidR="002E43E0">
              <w:rPr>
                <w:rFonts w:ascii="Times New Roman" w:hAnsi="Times New Roman" w:cs="Times New Roman"/>
                <w:color w:val="808080" w:themeColor="background1" w:themeShade="80"/>
                <w:sz w:val="20"/>
                <w:szCs w:val="20"/>
              </w:rPr>
              <w:t>December</w:t>
            </w:r>
            <w:r w:rsidR="00730010" w:rsidRPr="00730010">
              <w:rPr>
                <w:rFonts w:ascii="Times New Roman" w:hAnsi="Times New Roman" w:cs="Times New Roman"/>
                <w:color w:val="808080" w:themeColor="background1" w:themeShade="80"/>
                <w:sz w:val="20"/>
                <w:szCs w:val="20"/>
              </w:rPr>
              <w:t xml:space="preserve"> 2017</w:t>
            </w:r>
          </w:p>
        </w:tc>
      </w:tr>
      <w:tr w:rsidR="00D434F1" w:rsidRPr="0094392C" w:rsidTr="004A2553">
        <w:trPr>
          <w:trHeight w:val="51"/>
        </w:trPr>
        <w:tc>
          <w:tcPr>
            <w:tcW w:w="8615" w:type="dxa"/>
            <w:gridSpan w:val="2"/>
            <w:tcMar>
              <w:bottom w:w="230" w:type="dxa"/>
            </w:tcMar>
          </w:tcPr>
          <w:p w:rsidR="00730010" w:rsidRPr="0094392C" w:rsidRDefault="00730010" w:rsidP="00730010">
            <w:pPr>
              <w:pStyle w:val="Description"/>
              <w:rPr>
                <w:rFonts w:ascii="Times New Roman" w:hAnsi="Times New Roman" w:cs="Times New Roman"/>
                <w:sz w:val="20"/>
                <w:szCs w:val="20"/>
              </w:rPr>
            </w:pPr>
            <w:r w:rsidRPr="0094392C">
              <w:rPr>
                <w:rFonts w:ascii="Times New Roman" w:hAnsi="Times New Roman" w:cs="Times New Roman"/>
                <w:sz w:val="20"/>
                <w:szCs w:val="20"/>
              </w:rPr>
              <w:t xml:space="preserve">Major: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Technical and Applied Studies, Computer Technology Networking Concentration</w:t>
            </w:r>
          </w:p>
          <w:p w:rsidR="00D434F1" w:rsidRDefault="00B24EA4" w:rsidP="00730010">
            <w:pPr>
              <w:pStyle w:val="Description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Received Certificate of Computer Forensi</w:t>
            </w:r>
            <w:r w:rsidR="00B52494">
              <w:rPr>
                <w:rFonts w:ascii="Times New Roman" w:hAnsi="Times New Roman" w:cs="Times New Roman"/>
                <w:sz w:val="20"/>
                <w:szCs w:val="20"/>
              </w:rPr>
              <w:t>cs and Information Security</w:t>
            </w:r>
            <w:r w:rsidR="00701C34">
              <w:rPr>
                <w:rFonts w:ascii="Times New Roman" w:hAnsi="Times New Roman" w:cs="Times New Roman"/>
                <w:sz w:val="20"/>
                <w:szCs w:val="20"/>
              </w:rPr>
              <w:t xml:space="preserve"> in May of 2017</w:t>
            </w:r>
          </w:p>
          <w:p w:rsidR="00B52494" w:rsidRPr="00D434F1" w:rsidRDefault="00B52494" w:rsidP="00730010">
            <w:pPr>
              <w:pStyle w:val="Description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Cer</w:t>
            </w:r>
            <w:r w:rsidR="00701C34">
              <w:rPr>
                <w:rFonts w:ascii="Times New Roman" w:hAnsi="Times New Roman" w:cs="Times New Roman"/>
                <w:sz w:val="20"/>
                <w:szCs w:val="20"/>
              </w:rPr>
              <w:t>tified through TestOut as a 2017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Network Pro</w:t>
            </w:r>
          </w:p>
        </w:tc>
      </w:tr>
      <w:tr w:rsidR="00DD6070" w:rsidRPr="0094392C" w:rsidTr="004A2553">
        <w:trPr>
          <w:trHeight w:val="22"/>
        </w:trPr>
        <w:tc>
          <w:tcPr>
            <w:tcW w:w="5555" w:type="dxa"/>
            <w:tcMar>
              <w:bottom w:w="29" w:type="dxa"/>
            </w:tcMar>
          </w:tcPr>
          <w:p w:rsidR="00730010" w:rsidRPr="00730010" w:rsidRDefault="00730010" w:rsidP="00730010">
            <w:pPr>
              <w:pStyle w:val="ResumeBodyText"/>
              <w:rPr>
                <w:rFonts w:ascii="Times New Roman" w:hAnsi="Times New Roman" w:cs="Times New Roman"/>
                <w:sz w:val="20"/>
                <w:szCs w:val="20"/>
              </w:rPr>
            </w:pPr>
            <w:r w:rsidRPr="00730010">
              <w:rPr>
                <w:rFonts w:ascii="Times New Roman" w:hAnsi="Times New Roman" w:cs="Times New Roman"/>
                <w:sz w:val="20"/>
                <w:szCs w:val="20"/>
              </w:rPr>
              <w:t>Associate of Applied Business</w:t>
            </w:r>
          </w:p>
          <w:p w:rsidR="00DD6070" w:rsidRPr="002E43E0" w:rsidRDefault="00002649" w:rsidP="00730010">
            <w:pPr>
              <w:pStyle w:val="Italics"/>
              <w:rPr>
                <w:rFonts w:ascii="Times New Roman" w:hAnsi="Times New Roman" w:cs="Times New Roman"/>
                <w:sz w:val="20"/>
                <w:szCs w:val="20"/>
              </w:rPr>
            </w:pPr>
            <w:r w:rsidRPr="002E43E0">
              <w:rPr>
                <w:rFonts w:ascii="Times New Roman" w:hAnsi="Times New Roman" w:cs="Times New Roman"/>
                <w:sz w:val="20"/>
                <w:szCs w:val="20"/>
              </w:rPr>
              <w:t>Kent State University at Tuscarawas, New Philadelphia, Ohio</w:t>
            </w:r>
          </w:p>
        </w:tc>
        <w:tc>
          <w:tcPr>
            <w:tcW w:w="3060" w:type="dxa"/>
            <w:shd w:val="clear" w:color="auto" w:fill="auto"/>
            <w:tcMar>
              <w:bottom w:w="29" w:type="dxa"/>
            </w:tcMar>
          </w:tcPr>
          <w:p w:rsidR="00DD6070" w:rsidRPr="00D864C6" w:rsidRDefault="00E56C1D" w:rsidP="00730010">
            <w:pPr>
              <w:pStyle w:val="Dates"/>
              <w:jc w:val="right"/>
              <w:rPr>
                <w:rFonts w:ascii="Times New Roman" w:hAnsi="Times New Roman" w:cs="Times New Roman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808080" w:themeColor="background1" w:themeShade="80"/>
                <w:sz w:val="20"/>
                <w:szCs w:val="20"/>
              </w:rPr>
              <w:t>Received</w:t>
            </w:r>
            <w:r w:rsidR="00937C7A">
              <w:rPr>
                <w:rFonts w:ascii="Times New Roman" w:hAnsi="Times New Roman" w:cs="Times New Roman"/>
                <w:color w:val="808080" w:themeColor="background1" w:themeShade="80"/>
                <w:sz w:val="20"/>
                <w:szCs w:val="20"/>
              </w:rPr>
              <w:t xml:space="preserve"> </w:t>
            </w:r>
            <w:r w:rsidR="00730010">
              <w:rPr>
                <w:rFonts w:ascii="Times New Roman" w:hAnsi="Times New Roman" w:cs="Times New Roman"/>
                <w:color w:val="808080" w:themeColor="background1" w:themeShade="80"/>
                <w:sz w:val="20"/>
                <w:szCs w:val="20"/>
              </w:rPr>
              <w:t>December 2015</w:t>
            </w:r>
          </w:p>
        </w:tc>
      </w:tr>
      <w:tr w:rsidR="00DD6070" w:rsidRPr="0094392C" w:rsidTr="007B2E20">
        <w:trPr>
          <w:trHeight w:val="58"/>
        </w:trPr>
        <w:tc>
          <w:tcPr>
            <w:tcW w:w="8615" w:type="dxa"/>
            <w:gridSpan w:val="2"/>
            <w:tcMar>
              <w:bottom w:w="230" w:type="dxa"/>
            </w:tcMar>
          </w:tcPr>
          <w:p w:rsidR="00DD6070" w:rsidRPr="0094392C" w:rsidRDefault="00730010" w:rsidP="00F473BA">
            <w:pPr>
              <w:pStyle w:val="Description"/>
              <w:rPr>
                <w:rFonts w:ascii="Times New Roman" w:hAnsi="Times New Roman" w:cs="Times New Roman"/>
                <w:sz w:val="20"/>
                <w:szCs w:val="20"/>
              </w:rPr>
            </w:pPr>
            <w:r w:rsidRPr="0094392C">
              <w:rPr>
                <w:rFonts w:ascii="Times New Roman" w:hAnsi="Times New Roman" w:cs="Times New Roman"/>
                <w:sz w:val="20"/>
                <w:szCs w:val="20"/>
              </w:rPr>
              <w:t>Major: Computer Technology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Pr="0094392C">
              <w:rPr>
                <w:rFonts w:ascii="Times New Roman" w:hAnsi="Times New Roman" w:cs="Times New Roman"/>
                <w:sz w:val="20"/>
                <w:szCs w:val="20"/>
              </w:rPr>
              <w:t xml:space="preserve"> Networking</w:t>
            </w:r>
            <w:r w:rsidR="00BE4709">
              <w:rPr>
                <w:rFonts w:ascii="Times New Roman" w:hAnsi="Times New Roman" w:cs="Times New Roman"/>
                <w:sz w:val="20"/>
                <w:szCs w:val="20"/>
              </w:rPr>
              <w:t xml:space="preserve"> Technology Concentration</w:t>
            </w:r>
          </w:p>
        </w:tc>
      </w:tr>
      <w:tr w:rsidR="00DD6070" w:rsidRPr="0094392C" w:rsidTr="004A2553">
        <w:trPr>
          <w:trHeight w:val="144"/>
        </w:trPr>
        <w:tc>
          <w:tcPr>
            <w:tcW w:w="8615" w:type="dxa"/>
            <w:gridSpan w:val="2"/>
            <w:tcMar>
              <w:bottom w:w="0" w:type="dxa"/>
            </w:tcMar>
            <w:vAlign w:val="bottom"/>
          </w:tcPr>
          <w:p w:rsidR="00DD6070" w:rsidRPr="00D864C6" w:rsidRDefault="00002649">
            <w:pPr>
              <w:pStyle w:val="SectionHead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2"/>
                <w:szCs w:val="20"/>
              </w:rPr>
              <w:t>Professional</w:t>
            </w:r>
            <w:r w:rsidR="00730010">
              <w:rPr>
                <w:rFonts w:ascii="Times New Roman" w:hAnsi="Times New Roman" w:cs="Times New Roman"/>
                <w:sz w:val="22"/>
                <w:szCs w:val="20"/>
              </w:rPr>
              <w:t xml:space="preserve"> Skills</w:t>
            </w:r>
          </w:p>
        </w:tc>
      </w:tr>
      <w:tr w:rsidR="00DD6070" w:rsidRPr="0094392C" w:rsidTr="004A2553">
        <w:trPr>
          <w:trHeight w:val="22"/>
        </w:trPr>
        <w:tc>
          <w:tcPr>
            <w:tcW w:w="5555" w:type="dxa"/>
            <w:tcMar>
              <w:top w:w="29" w:type="dxa"/>
              <w:bottom w:w="29" w:type="dxa"/>
            </w:tcMar>
          </w:tcPr>
          <w:p w:rsidR="00DD6070" w:rsidRPr="0094392C" w:rsidRDefault="00F473BA" w:rsidP="00F473BA">
            <w:pPr>
              <w:pStyle w:val="ResumeBodyText"/>
              <w:rPr>
                <w:rFonts w:ascii="Times New Roman" w:hAnsi="Times New Roman" w:cs="Times New Roman"/>
                <w:sz w:val="20"/>
                <w:szCs w:val="20"/>
              </w:rPr>
            </w:pPr>
            <w:r w:rsidRPr="0094392C">
              <w:rPr>
                <w:rFonts w:ascii="Times New Roman" w:hAnsi="Times New Roman" w:cs="Times New Roman"/>
                <w:sz w:val="20"/>
                <w:szCs w:val="20"/>
              </w:rPr>
              <w:t>Networking</w:t>
            </w:r>
          </w:p>
        </w:tc>
        <w:tc>
          <w:tcPr>
            <w:tcW w:w="3060" w:type="dxa"/>
            <w:tcMar>
              <w:top w:w="29" w:type="dxa"/>
              <w:bottom w:w="29" w:type="dxa"/>
            </w:tcMar>
          </w:tcPr>
          <w:p w:rsidR="00DD6070" w:rsidRPr="0094392C" w:rsidRDefault="00DD6070">
            <w:pPr>
              <w:pStyle w:val="ResumeBodyTex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D6070" w:rsidRPr="0094392C" w:rsidTr="00002649">
        <w:trPr>
          <w:trHeight w:val="1186"/>
        </w:trPr>
        <w:tc>
          <w:tcPr>
            <w:tcW w:w="8615" w:type="dxa"/>
            <w:gridSpan w:val="2"/>
            <w:tcMar>
              <w:bottom w:w="29" w:type="dxa"/>
            </w:tcMar>
          </w:tcPr>
          <w:p w:rsidR="00DD6070" w:rsidRPr="0094392C" w:rsidRDefault="00F473BA" w:rsidP="00F473BA">
            <w:pPr>
              <w:pStyle w:val="Description"/>
              <w:rPr>
                <w:rFonts w:ascii="Times New Roman" w:hAnsi="Times New Roman" w:cs="Times New Roman"/>
                <w:sz w:val="20"/>
                <w:szCs w:val="20"/>
              </w:rPr>
            </w:pPr>
            <w:r w:rsidRPr="0094392C">
              <w:rPr>
                <w:rFonts w:ascii="Times New Roman" w:hAnsi="Times New Roman" w:cs="Times New Roman"/>
                <w:sz w:val="20"/>
                <w:szCs w:val="20"/>
              </w:rPr>
              <w:t>Developed a virtualized small office network inside of VirtualBox, which honed my skills with hypervisors an</w:t>
            </w:r>
            <w:r w:rsidR="00002649">
              <w:rPr>
                <w:rFonts w:ascii="Times New Roman" w:hAnsi="Times New Roman" w:cs="Times New Roman"/>
                <w:sz w:val="20"/>
                <w:szCs w:val="20"/>
              </w:rPr>
              <w:t>d network management</w:t>
            </w:r>
          </w:p>
          <w:p w:rsidR="00F473BA" w:rsidRPr="00002649" w:rsidRDefault="006D08C4" w:rsidP="002E43E0">
            <w:pPr>
              <w:pStyle w:val="Description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Maintained a Windows Server 2012</w:t>
            </w:r>
            <w:r w:rsidR="00F473BA" w:rsidRPr="0094392C">
              <w:rPr>
                <w:rFonts w:ascii="Times New Roman" w:hAnsi="Times New Roman" w:cs="Times New Roman"/>
                <w:sz w:val="20"/>
                <w:szCs w:val="20"/>
              </w:rPr>
              <w:t xml:space="preserve"> R2 for home use, which was used primari</w:t>
            </w:r>
            <w:r w:rsidR="00BE4709">
              <w:rPr>
                <w:rFonts w:ascii="Times New Roman" w:hAnsi="Times New Roman" w:cs="Times New Roman"/>
                <w:sz w:val="20"/>
                <w:szCs w:val="20"/>
              </w:rPr>
              <w:t xml:space="preserve">ly as an email </w:t>
            </w:r>
            <w:r w:rsidR="002E43E0">
              <w:rPr>
                <w:rFonts w:ascii="Times New Roman" w:hAnsi="Times New Roman" w:cs="Times New Roman"/>
                <w:sz w:val="20"/>
                <w:szCs w:val="20"/>
              </w:rPr>
              <w:t>serv</w:t>
            </w:r>
            <w:r w:rsidR="00B52494">
              <w:rPr>
                <w:rFonts w:ascii="Times New Roman" w:hAnsi="Times New Roman" w:cs="Times New Roman"/>
                <w:sz w:val="20"/>
                <w:szCs w:val="20"/>
              </w:rPr>
              <w:t>er, file server, and web server</w:t>
            </w:r>
          </w:p>
        </w:tc>
      </w:tr>
      <w:tr w:rsidR="00DD6070" w:rsidRPr="0094392C" w:rsidTr="004A2553">
        <w:trPr>
          <w:trHeight w:val="144"/>
        </w:trPr>
        <w:tc>
          <w:tcPr>
            <w:tcW w:w="5555" w:type="dxa"/>
            <w:tcMar>
              <w:bottom w:w="29" w:type="dxa"/>
            </w:tcMar>
          </w:tcPr>
          <w:p w:rsidR="00DD6070" w:rsidRPr="0094392C" w:rsidRDefault="001C6464" w:rsidP="001C6464">
            <w:pPr>
              <w:pStyle w:val="ResumeBodyText"/>
              <w:rPr>
                <w:rFonts w:ascii="Times New Roman" w:hAnsi="Times New Roman" w:cs="Times New Roman"/>
                <w:sz w:val="20"/>
                <w:szCs w:val="20"/>
              </w:rPr>
            </w:pPr>
            <w:r w:rsidRPr="0094392C">
              <w:rPr>
                <w:rFonts w:ascii="Times New Roman" w:hAnsi="Times New Roman" w:cs="Times New Roman"/>
                <w:sz w:val="20"/>
                <w:szCs w:val="20"/>
              </w:rPr>
              <w:t>Programming</w:t>
            </w:r>
          </w:p>
        </w:tc>
        <w:tc>
          <w:tcPr>
            <w:tcW w:w="3060" w:type="dxa"/>
            <w:tcMar>
              <w:bottom w:w="29" w:type="dxa"/>
            </w:tcMar>
          </w:tcPr>
          <w:p w:rsidR="00DD6070" w:rsidRPr="0094392C" w:rsidRDefault="00DD6070">
            <w:pPr>
              <w:pStyle w:val="ResumeBodyTex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D6070" w:rsidRPr="0094392C" w:rsidTr="004111E8">
        <w:trPr>
          <w:trHeight w:val="1105"/>
        </w:trPr>
        <w:tc>
          <w:tcPr>
            <w:tcW w:w="8615" w:type="dxa"/>
            <w:gridSpan w:val="2"/>
          </w:tcPr>
          <w:p w:rsidR="00DD6070" w:rsidRPr="0094392C" w:rsidRDefault="001C6464" w:rsidP="001C6464">
            <w:pPr>
              <w:pStyle w:val="Description"/>
              <w:rPr>
                <w:rFonts w:ascii="Times New Roman" w:hAnsi="Times New Roman" w:cs="Times New Roman"/>
                <w:sz w:val="20"/>
                <w:szCs w:val="20"/>
              </w:rPr>
            </w:pPr>
            <w:r w:rsidRPr="0094392C">
              <w:rPr>
                <w:rFonts w:ascii="Times New Roman" w:hAnsi="Times New Roman" w:cs="Times New Roman"/>
                <w:sz w:val="20"/>
                <w:szCs w:val="20"/>
              </w:rPr>
              <w:t xml:space="preserve">Fluent in </w:t>
            </w:r>
            <w:r w:rsidR="00D434F1">
              <w:rPr>
                <w:rFonts w:ascii="Times New Roman" w:hAnsi="Times New Roman" w:cs="Times New Roman"/>
                <w:sz w:val="20"/>
                <w:szCs w:val="20"/>
              </w:rPr>
              <w:t>Visual Basic</w:t>
            </w:r>
            <w:r w:rsidR="00B52494">
              <w:rPr>
                <w:rFonts w:ascii="Times New Roman" w:hAnsi="Times New Roman" w:cs="Times New Roman"/>
                <w:sz w:val="20"/>
                <w:szCs w:val="20"/>
              </w:rPr>
              <w:t xml:space="preserve"> and HTML5</w:t>
            </w:r>
          </w:p>
          <w:p w:rsidR="001C6464" w:rsidRDefault="00BE4709" w:rsidP="001C6464">
            <w:pPr>
              <w:pStyle w:val="Description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Conversant in JavaScript</w:t>
            </w:r>
            <w:r w:rsidR="002E43E0">
              <w:rPr>
                <w:rFonts w:ascii="Times New Roman" w:hAnsi="Times New Roman" w:cs="Times New Roman"/>
                <w:sz w:val="20"/>
                <w:szCs w:val="20"/>
              </w:rPr>
              <w:t xml:space="preserve"> and PHP</w:t>
            </w:r>
          </w:p>
          <w:p w:rsidR="00BE4709" w:rsidRPr="0094392C" w:rsidRDefault="00002649" w:rsidP="00BE4709">
            <w:pPr>
              <w:pStyle w:val="Description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Possess</w:t>
            </w:r>
            <w:r w:rsidR="002E43E0">
              <w:rPr>
                <w:rFonts w:ascii="Times New Roman" w:hAnsi="Times New Roman" w:cs="Times New Roman"/>
                <w:sz w:val="20"/>
                <w:szCs w:val="20"/>
              </w:rPr>
              <w:t>es</w:t>
            </w:r>
            <w:r w:rsidR="00BE4709">
              <w:rPr>
                <w:rFonts w:ascii="Times New Roman" w:hAnsi="Times New Roman" w:cs="Times New Roman"/>
                <w:sz w:val="20"/>
                <w:szCs w:val="20"/>
              </w:rPr>
              <w:t xml:space="preserve"> basic understand</w:t>
            </w:r>
            <w:r w:rsidR="00B52494">
              <w:rPr>
                <w:rFonts w:ascii="Times New Roman" w:hAnsi="Times New Roman" w:cs="Times New Roman"/>
                <w:sz w:val="20"/>
                <w:szCs w:val="20"/>
              </w:rPr>
              <w:t>ing of SQL database programming</w:t>
            </w:r>
          </w:p>
        </w:tc>
      </w:tr>
      <w:tr w:rsidR="00730010" w:rsidRPr="0094392C" w:rsidTr="006604D5">
        <w:trPr>
          <w:trHeight w:val="144"/>
        </w:trPr>
        <w:tc>
          <w:tcPr>
            <w:tcW w:w="8615" w:type="dxa"/>
            <w:gridSpan w:val="2"/>
            <w:tcMar>
              <w:bottom w:w="29" w:type="dxa"/>
            </w:tcMar>
          </w:tcPr>
          <w:p w:rsidR="00730010" w:rsidRPr="0094392C" w:rsidRDefault="00730010" w:rsidP="00730010">
            <w:pPr>
              <w:pStyle w:val="SectionHead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2"/>
                <w:szCs w:val="20"/>
              </w:rPr>
              <w:t>Activities &amp; Honors</w:t>
            </w:r>
          </w:p>
        </w:tc>
      </w:tr>
      <w:tr w:rsidR="00DD6070" w:rsidRPr="0094392C" w:rsidTr="007B2E20">
        <w:trPr>
          <w:trHeight w:val="1906"/>
        </w:trPr>
        <w:tc>
          <w:tcPr>
            <w:tcW w:w="8615" w:type="dxa"/>
            <w:gridSpan w:val="2"/>
          </w:tcPr>
          <w:p w:rsidR="00DD6070" w:rsidRPr="0094392C" w:rsidRDefault="00730010" w:rsidP="001C6464">
            <w:pPr>
              <w:pStyle w:val="Description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Member</w:t>
            </w:r>
            <w:r w:rsidR="001C6464" w:rsidRPr="0094392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F17507">
              <w:rPr>
                <w:rFonts w:ascii="Times New Roman" w:hAnsi="Times New Roman" w:cs="Times New Roman"/>
                <w:sz w:val="20"/>
                <w:szCs w:val="20"/>
              </w:rPr>
              <w:t xml:space="preserve">of </w:t>
            </w:r>
            <w:r w:rsidR="001C6464" w:rsidRPr="0094392C">
              <w:rPr>
                <w:rFonts w:ascii="Times New Roman" w:hAnsi="Times New Roman" w:cs="Times New Roman"/>
                <w:sz w:val="20"/>
                <w:szCs w:val="20"/>
              </w:rPr>
              <w:t>the KSU Honors C</w:t>
            </w:r>
            <w:r w:rsidR="00B52494">
              <w:rPr>
                <w:rFonts w:ascii="Times New Roman" w:hAnsi="Times New Roman" w:cs="Times New Roman"/>
                <w:sz w:val="20"/>
                <w:szCs w:val="20"/>
              </w:rPr>
              <w:t>ollege and maintained a 4.0 GPA</w:t>
            </w:r>
          </w:p>
          <w:p w:rsidR="001C6464" w:rsidRDefault="00F17507" w:rsidP="00F17507">
            <w:pPr>
              <w:pStyle w:val="Description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Developed additional honors work with professors in cour</w:t>
            </w:r>
            <w:r w:rsidR="00E56C1D">
              <w:rPr>
                <w:rFonts w:ascii="Times New Roman" w:hAnsi="Times New Roman" w:cs="Times New Roman"/>
                <w:sz w:val="20"/>
                <w:szCs w:val="20"/>
              </w:rPr>
              <w:t xml:space="preserve">ses such as LAN Troubleshooting,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Ethical Hacking</w:t>
            </w:r>
            <w:r w:rsidR="00E56C1D">
              <w:rPr>
                <w:rFonts w:ascii="Times New Roman" w:hAnsi="Times New Roman" w:cs="Times New Roman"/>
                <w:sz w:val="20"/>
                <w:szCs w:val="20"/>
              </w:rPr>
              <w:t>, Computer Forensics</w:t>
            </w:r>
            <w:r w:rsidR="002E43E0">
              <w:rPr>
                <w:rFonts w:ascii="Times New Roman" w:hAnsi="Times New Roman" w:cs="Times New Roman"/>
                <w:sz w:val="20"/>
                <w:szCs w:val="20"/>
              </w:rPr>
              <w:t>, and Ergonomics of Systems</w:t>
            </w:r>
          </w:p>
          <w:p w:rsidR="00571162" w:rsidRDefault="00571162" w:rsidP="00F17507">
            <w:pPr>
              <w:pStyle w:val="Description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Awarded </w:t>
            </w:r>
            <w:r w:rsidR="00B24EA4">
              <w:rPr>
                <w:rFonts w:ascii="Times New Roman" w:hAnsi="Times New Roman" w:cs="Times New Roman"/>
                <w:sz w:val="20"/>
                <w:szCs w:val="20"/>
              </w:rPr>
              <w:t>the Kent State Computer Technology Program Award for 2016</w:t>
            </w:r>
          </w:p>
          <w:p w:rsidR="00571162" w:rsidRPr="00571162" w:rsidRDefault="000218B8" w:rsidP="00571162">
            <w:pPr>
              <w:pStyle w:val="Description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Lead a service-</w:t>
            </w:r>
            <w:r w:rsidR="00F17507">
              <w:rPr>
                <w:rFonts w:ascii="Times New Roman" w:hAnsi="Times New Roman" w:cs="Times New Roman"/>
                <w:sz w:val="20"/>
                <w:szCs w:val="20"/>
              </w:rPr>
              <w:t xml:space="preserve">learning group that provided </w:t>
            </w:r>
            <w:r w:rsidR="00E56C1D">
              <w:rPr>
                <w:rFonts w:ascii="Times New Roman" w:hAnsi="Times New Roman" w:cs="Times New Roman"/>
                <w:sz w:val="20"/>
                <w:szCs w:val="20"/>
              </w:rPr>
              <w:t>specialized</w:t>
            </w:r>
            <w:r w:rsidR="00F17507">
              <w:rPr>
                <w:rFonts w:ascii="Times New Roman" w:hAnsi="Times New Roman" w:cs="Times New Roman"/>
                <w:sz w:val="20"/>
                <w:szCs w:val="20"/>
              </w:rPr>
              <w:t xml:space="preserve"> research to Indian Valley High School</w:t>
            </w:r>
            <w:r w:rsidR="00E56C1D">
              <w:rPr>
                <w:rFonts w:ascii="Times New Roman" w:hAnsi="Times New Roman" w:cs="Times New Roman"/>
                <w:sz w:val="20"/>
                <w:szCs w:val="20"/>
              </w:rPr>
              <w:t xml:space="preserve"> regarding recent technological initiatives</w:t>
            </w:r>
          </w:p>
        </w:tc>
      </w:tr>
      <w:tr w:rsidR="00DD6070" w:rsidRPr="0094392C" w:rsidTr="004A2553">
        <w:trPr>
          <w:trHeight w:val="144"/>
        </w:trPr>
        <w:tc>
          <w:tcPr>
            <w:tcW w:w="8615" w:type="dxa"/>
            <w:gridSpan w:val="2"/>
            <w:tcMar>
              <w:bottom w:w="0" w:type="dxa"/>
            </w:tcMar>
          </w:tcPr>
          <w:p w:rsidR="00DD6070" w:rsidRPr="00D864C6" w:rsidRDefault="00BD65C2">
            <w:pPr>
              <w:pStyle w:val="SectionHead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2"/>
                <w:szCs w:val="20"/>
              </w:rPr>
              <w:t>Professional Experience</w:t>
            </w:r>
          </w:p>
        </w:tc>
      </w:tr>
      <w:tr w:rsidR="00DD6070" w:rsidRPr="0094392C" w:rsidTr="004A2553">
        <w:trPr>
          <w:trHeight w:val="22"/>
        </w:trPr>
        <w:tc>
          <w:tcPr>
            <w:tcW w:w="5555" w:type="dxa"/>
            <w:shd w:val="clear" w:color="auto" w:fill="auto"/>
            <w:tcMar>
              <w:bottom w:w="29" w:type="dxa"/>
            </w:tcMar>
          </w:tcPr>
          <w:p w:rsidR="00DD6070" w:rsidRPr="0094392C" w:rsidRDefault="002E43E0">
            <w:pPr>
              <w:pStyle w:val="ResumeBodyTex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Technology Assistant</w:t>
            </w:r>
          </w:p>
          <w:p w:rsidR="00DD6070" w:rsidRPr="0094392C" w:rsidRDefault="002E43E0" w:rsidP="001C6464">
            <w:pPr>
              <w:pStyle w:val="Italics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Claymont City Schools</w:t>
            </w:r>
          </w:p>
        </w:tc>
        <w:tc>
          <w:tcPr>
            <w:tcW w:w="3060" w:type="dxa"/>
            <w:shd w:val="clear" w:color="auto" w:fill="auto"/>
            <w:tcMar>
              <w:bottom w:w="29" w:type="dxa"/>
            </w:tcMar>
          </w:tcPr>
          <w:p w:rsidR="00DD6070" w:rsidRPr="00D864C6" w:rsidRDefault="002E43E0" w:rsidP="002E43E0">
            <w:pPr>
              <w:pStyle w:val="Dates"/>
              <w:jc w:val="right"/>
              <w:rPr>
                <w:rFonts w:ascii="Times New Roman" w:hAnsi="Times New Roman" w:cs="Times New Roman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808080" w:themeColor="background1" w:themeShade="80"/>
                <w:sz w:val="20"/>
                <w:szCs w:val="20"/>
              </w:rPr>
              <w:t>May 2016</w:t>
            </w:r>
            <w:r w:rsidR="00002649">
              <w:rPr>
                <w:rFonts w:ascii="Times New Roman" w:hAnsi="Times New Roman" w:cs="Times New Roman"/>
                <w:color w:val="808080" w:themeColor="background1" w:themeShade="80"/>
                <w:sz w:val="20"/>
                <w:szCs w:val="20"/>
              </w:rPr>
              <w:t xml:space="preserve"> </w:t>
            </w:r>
            <w:r w:rsidR="00D864C6" w:rsidRPr="00D864C6">
              <w:rPr>
                <w:rFonts w:ascii="Times New Roman" w:hAnsi="Times New Roman" w:cs="Times New Roman"/>
                <w:color w:val="808080" w:themeColor="background1" w:themeShade="80"/>
                <w:sz w:val="20"/>
                <w:szCs w:val="20"/>
              </w:rPr>
              <w:t xml:space="preserve">to </w:t>
            </w:r>
            <w:r w:rsidR="00A032C6">
              <w:rPr>
                <w:rFonts w:ascii="Times New Roman" w:hAnsi="Times New Roman" w:cs="Times New Roman"/>
                <w:color w:val="808080" w:themeColor="background1" w:themeShade="80"/>
                <w:sz w:val="20"/>
                <w:szCs w:val="20"/>
              </w:rPr>
              <w:t>Present</w:t>
            </w:r>
          </w:p>
        </w:tc>
      </w:tr>
      <w:tr w:rsidR="00DD6070" w:rsidRPr="0094392C" w:rsidTr="004C7309">
        <w:trPr>
          <w:trHeight w:val="1447"/>
        </w:trPr>
        <w:tc>
          <w:tcPr>
            <w:tcW w:w="5555" w:type="dxa"/>
            <w:shd w:val="clear" w:color="auto" w:fill="auto"/>
          </w:tcPr>
          <w:p w:rsidR="00776DC3" w:rsidRDefault="00E0648F" w:rsidP="00776DC3">
            <w:pPr>
              <w:pStyle w:val="Description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Updated and maintained </w:t>
            </w:r>
            <w:r w:rsidR="00776DC3">
              <w:rPr>
                <w:rFonts w:ascii="Times New Roman" w:hAnsi="Times New Roman" w:cs="Times New Roman"/>
                <w:sz w:val="20"/>
                <w:szCs w:val="20"/>
              </w:rPr>
              <w:t>pages</w:t>
            </w:r>
            <w:r w:rsidR="002E43E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on</w:t>
            </w:r>
            <w:r w:rsidR="002E43E0">
              <w:rPr>
                <w:rFonts w:ascii="Times New Roman" w:hAnsi="Times New Roman" w:cs="Times New Roman"/>
                <w:sz w:val="20"/>
                <w:szCs w:val="20"/>
              </w:rPr>
              <w:t xml:space="preserve"> the district’</w:t>
            </w:r>
            <w:r w:rsidR="006D08C4">
              <w:rPr>
                <w:rFonts w:ascii="Times New Roman" w:hAnsi="Times New Roman" w:cs="Times New Roman"/>
                <w:sz w:val="20"/>
                <w:szCs w:val="20"/>
              </w:rPr>
              <w:t xml:space="preserve">s </w:t>
            </w:r>
            <w:r w:rsidR="008267D2">
              <w:rPr>
                <w:rFonts w:ascii="Times New Roman" w:hAnsi="Times New Roman" w:cs="Times New Roman"/>
                <w:sz w:val="20"/>
                <w:szCs w:val="20"/>
              </w:rPr>
              <w:t>web server</w:t>
            </w:r>
          </w:p>
          <w:p w:rsidR="00776DC3" w:rsidRDefault="00776DC3" w:rsidP="00776DC3">
            <w:pPr>
              <w:pStyle w:val="Description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Helped oversee the district’s recent school-wide move of t</w:t>
            </w:r>
            <w:r w:rsidR="00B52494">
              <w:rPr>
                <w:rFonts w:ascii="Times New Roman" w:hAnsi="Times New Roman" w:cs="Times New Roman"/>
                <w:sz w:val="20"/>
                <w:szCs w:val="20"/>
              </w:rPr>
              <w:t>eacher and student workstations</w:t>
            </w:r>
          </w:p>
          <w:p w:rsidR="00E0648F" w:rsidRPr="00E0648F" w:rsidRDefault="00E0648F" w:rsidP="00E0648F">
            <w:pPr>
              <w:pStyle w:val="Description"/>
              <w:rPr>
                <w:rFonts w:ascii="Times New Roman" w:hAnsi="Times New Roman" w:cs="Times New Roman"/>
                <w:sz w:val="20"/>
                <w:szCs w:val="20"/>
              </w:rPr>
            </w:pPr>
            <w:r w:rsidRPr="00E0648F">
              <w:rPr>
                <w:rFonts w:ascii="Times New Roman" w:hAnsi="Times New Roman" w:cs="Times New Roman"/>
                <w:sz w:val="20"/>
                <w:szCs w:val="20"/>
              </w:rPr>
              <w:t>Assisted in deploying Windows 10 th</w:t>
            </w:r>
            <w:r w:rsidR="008335AB">
              <w:rPr>
                <w:rFonts w:ascii="Times New Roman" w:hAnsi="Times New Roman" w:cs="Times New Roman"/>
                <w:sz w:val="20"/>
                <w:szCs w:val="20"/>
              </w:rPr>
              <w:t>roughout the school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's domain</w:t>
            </w:r>
          </w:p>
        </w:tc>
        <w:tc>
          <w:tcPr>
            <w:tcW w:w="3060" w:type="dxa"/>
            <w:shd w:val="clear" w:color="auto" w:fill="auto"/>
          </w:tcPr>
          <w:p w:rsidR="00DD6070" w:rsidRPr="0094392C" w:rsidRDefault="00DD6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D6070" w:rsidRPr="0094392C" w:rsidTr="004A2553">
        <w:trPr>
          <w:trHeight w:val="22"/>
        </w:trPr>
        <w:tc>
          <w:tcPr>
            <w:tcW w:w="5555" w:type="dxa"/>
            <w:shd w:val="clear" w:color="auto" w:fill="auto"/>
            <w:tcMar>
              <w:bottom w:w="29" w:type="dxa"/>
            </w:tcMar>
          </w:tcPr>
          <w:p w:rsidR="00DD6070" w:rsidRPr="0094392C" w:rsidRDefault="002E43E0">
            <w:pPr>
              <w:pStyle w:val="ResumeBodyTex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On-Site Technician</w:t>
            </w:r>
          </w:p>
          <w:p w:rsidR="00DD6070" w:rsidRPr="0094392C" w:rsidRDefault="002E43E0" w:rsidP="0094392C">
            <w:pPr>
              <w:pStyle w:val="Italics"/>
              <w:rPr>
                <w:rFonts w:ascii="Times New Roman" w:hAnsi="Times New Roman" w:cs="Times New Roman"/>
                <w:sz w:val="20"/>
                <w:szCs w:val="20"/>
              </w:rPr>
            </w:pPr>
            <w:r w:rsidRPr="0094392C">
              <w:rPr>
                <w:rFonts w:ascii="Times New Roman" w:hAnsi="Times New Roman" w:cs="Times New Roman"/>
                <w:sz w:val="20"/>
                <w:szCs w:val="20"/>
              </w:rPr>
              <w:t>Ampersand Technologies LLC</w:t>
            </w:r>
          </w:p>
        </w:tc>
        <w:tc>
          <w:tcPr>
            <w:tcW w:w="3060" w:type="dxa"/>
            <w:shd w:val="clear" w:color="auto" w:fill="auto"/>
            <w:tcMar>
              <w:bottom w:w="29" w:type="dxa"/>
            </w:tcMar>
          </w:tcPr>
          <w:p w:rsidR="00DD6070" w:rsidRPr="00D864C6" w:rsidRDefault="002E43E0" w:rsidP="00002649">
            <w:pPr>
              <w:pStyle w:val="Dates"/>
              <w:jc w:val="right"/>
              <w:rPr>
                <w:rFonts w:ascii="Times New Roman" w:hAnsi="Times New Roman" w:cs="Times New Roman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808080" w:themeColor="background1" w:themeShade="80"/>
                <w:sz w:val="20"/>
                <w:szCs w:val="20"/>
              </w:rPr>
              <w:t>November 2013 to June 2014</w:t>
            </w:r>
          </w:p>
        </w:tc>
      </w:tr>
      <w:tr w:rsidR="00DD6070" w:rsidRPr="0094392C" w:rsidTr="004A2553">
        <w:trPr>
          <w:trHeight w:val="22"/>
        </w:trPr>
        <w:tc>
          <w:tcPr>
            <w:tcW w:w="5555" w:type="dxa"/>
            <w:shd w:val="clear" w:color="auto" w:fill="auto"/>
          </w:tcPr>
          <w:p w:rsidR="002E43E0" w:rsidRPr="0094392C" w:rsidRDefault="002E43E0" w:rsidP="002E43E0">
            <w:pPr>
              <w:pStyle w:val="Description"/>
              <w:rPr>
                <w:rFonts w:ascii="Times New Roman" w:hAnsi="Times New Roman" w:cs="Times New Roman"/>
                <w:sz w:val="20"/>
                <w:szCs w:val="20"/>
              </w:rPr>
            </w:pPr>
            <w:r w:rsidRPr="0094392C">
              <w:rPr>
                <w:rFonts w:ascii="Times New Roman" w:hAnsi="Times New Roman" w:cs="Times New Roman"/>
                <w:sz w:val="20"/>
                <w:szCs w:val="20"/>
              </w:rPr>
              <w:t xml:space="preserve">Responsible for </w:t>
            </w:r>
            <w:r w:rsidR="00776DC3">
              <w:rPr>
                <w:rFonts w:ascii="Times New Roman" w:hAnsi="Times New Roman" w:cs="Times New Roman"/>
                <w:sz w:val="20"/>
                <w:szCs w:val="20"/>
              </w:rPr>
              <w:t xml:space="preserve">QuickBooks database </w:t>
            </w:r>
            <w:r w:rsidR="006D08C4">
              <w:rPr>
                <w:rFonts w:ascii="Times New Roman" w:hAnsi="Times New Roman" w:cs="Times New Roman"/>
                <w:sz w:val="20"/>
                <w:szCs w:val="20"/>
              </w:rPr>
              <w:t>management</w:t>
            </w:r>
            <w:r w:rsidRPr="0094392C">
              <w:rPr>
                <w:rFonts w:ascii="Times New Roman" w:hAnsi="Times New Roman" w:cs="Times New Roman"/>
                <w:sz w:val="20"/>
                <w:szCs w:val="20"/>
              </w:rPr>
              <w:t xml:space="preserve"> as well </w:t>
            </w:r>
            <w:r w:rsidR="00B52494">
              <w:rPr>
                <w:rFonts w:ascii="Times New Roman" w:hAnsi="Times New Roman" w:cs="Times New Roman"/>
                <w:sz w:val="20"/>
                <w:szCs w:val="20"/>
              </w:rPr>
              <w:t>as on-site hardware maintenance</w:t>
            </w:r>
          </w:p>
          <w:p w:rsidR="00BE4709" w:rsidRPr="00776DC3" w:rsidRDefault="002E43E0" w:rsidP="00776DC3">
            <w:pPr>
              <w:pStyle w:val="Description"/>
              <w:rPr>
                <w:rFonts w:ascii="Times New Roman" w:hAnsi="Times New Roman" w:cs="Times New Roman"/>
                <w:sz w:val="20"/>
                <w:szCs w:val="20"/>
              </w:rPr>
            </w:pPr>
            <w:r w:rsidRPr="0094392C">
              <w:rPr>
                <w:rFonts w:ascii="Times New Roman" w:hAnsi="Times New Roman" w:cs="Times New Roman"/>
                <w:sz w:val="20"/>
                <w:szCs w:val="20"/>
              </w:rPr>
              <w:t>Performed troubleshooting actions for systems that wer</w:t>
            </w:r>
            <w:r w:rsidR="00B52494">
              <w:rPr>
                <w:rFonts w:ascii="Times New Roman" w:hAnsi="Times New Roman" w:cs="Times New Roman"/>
                <w:sz w:val="20"/>
                <w:szCs w:val="20"/>
              </w:rPr>
              <w:t>e infected with various malware</w:t>
            </w:r>
          </w:p>
        </w:tc>
        <w:tc>
          <w:tcPr>
            <w:tcW w:w="3060" w:type="dxa"/>
            <w:shd w:val="clear" w:color="auto" w:fill="auto"/>
          </w:tcPr>
          <w:p w:rsidR="00DD6070" w:rsidRPr="0094392C" w:rsidRDefault="00DD607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DD6070" w:rsidRPr="002E43E0" w:rsidRDefault="00DD6070">
      <w:pPr>
        <w:rPr>
          <w:sz w:val="2"/>
        </w:rPr>
      </w:pPr>
    </w:p>
    <w:sectPr w:rsidR="00DD6070" w:rsidRPr="002E43E0" w:rsidSect="00F17507">
      <w:pgSz w:w="12240" w:h="15840"/>
      <w:pgMar w:top="1080" w:right="1800" w:bottom="1080" w:left="21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50FF" w:rsidRDefault="003E50FF">
      <w:r>
        <w:separator/>
      </w:r>
    </w:p>
  </w:endnote>
  <w:endnote w:type="continuationSeparator" w:id="0">
    <w:p w:rsidR="003E50FF" w:rsidRDefault="003E50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50FF" w:rsidRDefault="003E50FF">
      <w:r>
        <w:separator/>
      </w:r>
    </w:p>
  </w:footnote>
  <w:footnote w:type="continuationSeparator" w:id="0">
    <w:p w:rsidR="003E50FF" w:rsidRDefault="003E50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F"/>
    <w:multiLevelType w:val="singleLevel"/>
    <w:tmpl w:val="DD50F6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FFFFFF83"/>
    <w:multiLevelType w:val="singleLevel"/>
    <w:tmpl w:val="6F4AE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>
    <w:nsid w:val="FFFFFF88"/>
    <w:multiLevelType w:val="singleLevel"/>
    <w:tmpl w:val="00A4015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FFFFFF89"/>
    <w:multiLevelType w:val="singleLevel"/>
    <w:tmpl w:val="622C8AE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46E67AD"/>
    <w:multiLevelType w:val="hybridMultilevel"/>
    <w:tmpl w:val="2CB8F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C622236"/>
    <w:multiLevelType w:val="hybridMultilevel"/>
    <w:tmpl w:val="737A7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5174540"/>
    <w:multiLevelType w:val="hybridMultilevel"/>
    <w:tmpl w:val="DE02B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3AF1609"/>
    <w:multiLevelType w:val="hybridMultilevel"/>
    <w:tmpl w:val="3E64D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E470D11"/>
    <w:multiLevelType w:val="hybridMultilevel"/>
    <w:tmpl w:val="D132F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35D3F8E"/>
    <w:multiLevelType w:val="hybridMultilevel"/>
    <w:tmpl w:val="C784AE7E"/>
    <w:lvl w:ilvl="0" w:tplc="A4D04992">
      <w:start w:val="1"/>
      <w:numFmt w:val="bullet"/>
      <w:pStyle w:val="Description"/>
      <w:lvlText w:val=""/>
      <w:lvlJc w:val="left"/>
      <w:pPr>
        <w:ind w:left="720" w:hanging="360"/>
      </w:pPr>
      <w:rPr>
        <w:rFonts w:ascii="Symbol" w:hAnsi="Symbol" w:hint="default"/>
        <w:color w:val="BFBFBF" w:themeColor="background1" w:themeShade="BF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D8D4D3D"/>
    <w:multiLevelType w:val="hybridMultilevel"/>
    <w:tmpl w:val="9F227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E54296C"/>
    <w:multiLevelType w:val="hybridMultilevel"/>
    <w:tmpl w:val="B5D67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5"/>
  </w:num>
  <w:num w:numId="4">
    <w:abstractNumId w:val="4"/>
  </w:num>
  <w:num w:numId="5">
    <w:abstractNumId w:val="10"/>
  </w:num>
  <w:num w:numId="6">
    <w:abstractNumId w:val="7"/>
  </w:num>
  <w:num w:numId="7">
    <w:abstractNumId w:val="11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attachedTemplate r:id="rId1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62AB"/>
    <w:rsid w:val="00002649"/>
    <w:rsid w:val="000218B8"/>
    <w:rsid w:val="00027E37"/>
    <w:rsid w:val="001C6464"/>
    <w:rsid w:val="00215EAC"/>
    <w:rsid w:val="00250DCD"/>
    <w:rsid w:val="0026792F"/>
    <w:rsid w:val="002E43E0"/>
    <w:rsid w:val="003E50FF"/>
    <w:rsid w:val="004111E8"/>
    <w:rsid w:val="00445FEB"/>
    <w:rsid w:val="004A2553"/>
    <w:rsid w:val="004C7309"/>
    <w:rsid w:val="00571162"/>
    <w:rsid w:val="00643394"/>
    <w:rsid w:val="006D08C4"/>
    <w:rsid w:val="006D1522"/>
    <w:rsid w:val="006E75C2"/>
    <w:rsid w:val="00701C34"/>
    <w:rsid w:val="00730010"/>
    <w:rsid w:val="00776DC3"/>
    <w:rsid w:val="007A7666"/>
    <w:rsid w:val="007B2E20"/>
    <w:rsid w:val="007F43C0"/>
    <w:rsid w:val="008267D2"/>
    <w:rsid w:val="008335AB"/>
    <w:rsid w:val="00937C7A"/>
    <w:rsid w:val="0094392C"/>
    <w:rsid w:val="009B62AB"/>
    <w:rsid w:val="00A032C6"/>
    <w:rsid w:val="00A93C33"/>
    <w:rsid w:val="00B24EA4"/>
    <w:rsid w:val="00B52494"/>
    <w:rsid w:val="00BD65C2"/>
    <w:rsid w:val="00BE4709"/>
    <w:rsid w:val="00C51B63"/>
    <w:rsid w:val="00D434F1"/>
    <w:rsid w:val="00D864C6"/>
    <w:rsid w:val="00DB60D2"/>
    <w:rsid w:val="00DD6070"/>
    <w:rsid w:val="00E0648F"/>
    <w:rsid w:val="00E41406"/>
    <w:rsid w:val="00E56C1D"/>
    <w:rsid w:val="00F17507"/>
    <w:rsid w:val="00F47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docId w15:val="{29FA8FFA-742F-4FA4-B536-830F69A29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9" w:qFormat="1"/>
    <w:lsdException w:name="List Number" w:uiPriority="9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uiPriority="10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uiPriority="10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uiPriority="9" w:qFormat="1"/>
    <w:lsdException w:name="List Continue 2" w:uiPriority="10" w:qFormat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nhideWhenUsed/>
    <w:qFormat/>
    <w:pPr>
      <w:spacing w:after="0" w:line="240" w:lineRule="auto"/>
    </w:pPr>
    <w:rPr>
      <w:sz w:val="17"/>
    </w:rPr>
  </w:style>
  <w:style w:type="paragraph" w:styleId="Heading1">
    <w:name w:val="heading 1"/>
    <w:basedOn w:val="Normal"/>
    <w:next w:val="Normal"/>
    <w:link w:val="Heading1Char"/>
    <w:uiPriority w:val="1"/>
    <w:semiHidden/>
    <w:unhideWhenUsed/>
    <w:qFormat/>
    <w:pPr>
      <w:outlineLvl w:val="0"/>
    </w:pPr>
    <w:rPr>
      <w:rFonts w:asciiTheme="majorHAnsi" w:hAnsiTheme="majorHAnsi"/>
      <w:caps/>
      <w:color w:val="595959" w:themeColor="text1" w:themeTint="A6"/>
      <w:spacing w:val="10"/>
      <w:sz w:val="15"/>
    </w:rPr>
  </w:style>
  <w:style w:type="paragraph" w:styleId="Heading2">
    <w:name w:val="heading 2"/>
    <w:basedOn w:val="Normal"/>
    <w:next w:val="Normal"/>
    <w:link w:val="Heading2Char"/>
    <w:uiPriority w:val="1"/>
    <w:semiHidden/>
    <w:unhideWhenUsed/>
    <w:qFormat/>
    <w:pPr>
      <w:outlineLvl w:val="1"/>
    </w:pPr>
    <w:rPr>
      <w:rFonts w:asciiTheme="majorHAnsi" w:hAnsiTheme="majorHAnsi"/>
      <w:caps/>
      <w:color w:val="595959" w:themeColor="text1" w:themeTint="A6"/>
      <w:spacing w:val="10"/>
      <w:sz w:val="20"/>
    </w:rPr>
  </w:style>
  <w:style w:type="paragraph" w:styleId="Heading3">
    <w:name w:val="heading 3"/>
    <w:basedOn w:val="Normal"/>
    <w:next w:val="Normal"/>
    <w:link w:val="Heading3Char"/>
    <w:uiPriority w:val="1"/>
    <w:semiHidden/>
    <w:unhideWhenUsed/>
    <w:qFormat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Heading1"/>
    <w:next w:val="Normal"/>
    <w:link w:val="Heading4Char"/>
    <w:uiPriority w:val="1"/>
    <w:semiHidden/>
    <w:unhideWhenUsed/>
    <w:qFormat/>
    <w:pPr>
      <w:outlineLvl w:val="3"/>
    </w:pPr>
    <w:rPr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1"/>
    <w:semiHidden/>
    <w:rPr>
      <w:rFonts w:asciiTheme="majorHAnsi" w:hAnsiTheme="majorHAnsi"/>
      <w:caps/>
      <w:color w:val="595959" w:themeColor="text1" w:themeTint="A6"/>
      <w:spacing w:val="10"/>
      <w:sz w:val="15"/>
    </w:rPr>
  </w:style>
  <w:style w:type="paragraph" w:customStyle="1" w:styleId="Description">
    <w:name w:val="Description"/>
    <w:basedOn w:val="Normal"/>
    <w:qFormat/>
    <w:pPr>
      <w:numPr>
        <w:numId w:val="12"/>
      </w:numPr>
      <w:spacing w:after="80"/>
      <w:ind w:left="432" w:hanging="288"/>
    </w:pPr>
  </w:style>
  <w:style w:type="character" w:customStyle="1" w:styleId="Heading2Char">
    <w:name w:val="Heading 2 Char"/>
    <w:basedOn w:val="DefaultParagraphFont"/>
    <w:link w:val="Heading2"/>
    <w:uiPriority w:val="1"/>
    <w:semiHidden/>
    <w:rPr>
      <w:rFonts w:asciiTheme="majorHAnsi" w:hAnsiTheme="majorHAnsi"/>
      <w:caps/>
      <w:color w:val="595959" w:themeColor="text1" w:themeTint="A6"/>
      <w:spacing w:val="10"/>
      <w:sz w:val="20"/>
    </w:rPr>
  </w:style>
  <w:style w:type="character" w:customStyle="1" w:styleId="Heading3Char">
    <w:name w:val="Heading 3 Char"/>
    <w:basedOn w:val="DefaultParagraphFont"/>
    <w:link w:val="Heading3"/>
    <w:uiPriority w:val="1"/>
    <w:semiHidden/>
    <w:rPr>
      <w:rFonts w:asciiTheme="majorHAnsi" w:eastAsiaTheme="majorEastAsia" w:hAnsiTheme="majorHAnsi" w:cstheme="majorBidi"/>
      <w:b/>
      <w:bCs/>
      <w:color w:val="4F81BD" w:themeColor="accent1"/>
      <w:sz w:val="17"/>
    </w:rPr>
  </w:style>
  <w:style w:type="character" w:customStyle="1" w:styleId="Heading4Char">
    <w:name w:val="Heading 4 Char"/>
    <w:basedOn w:val="DefaultParagraphFont"/>
    <w:link w:val="Heading4"/>
    <w:uiPriority w:val="1"/>
    <w:semiHidden/>
    <w:rPr>
      <w:rFonts w:asciiTheme="majorHAnsi" w:hAnsiTheme="majorHAnsi"/>
      <w:caps/>
      <w:color w:val="000000" w:themeColor="text1"/>
      <w:spacing w:val="10"/>
      <w:sz w:val="15"/>
    </w:rPr>
  </w:style>
  <w:style w:type="paragraph" w:styleId="Header">
    <w:name w:val="header"/>
    <w:basedOn w:val="Normal"/>
    <w:link w:val="HeaderChar"/>
    <w:uiPriority w:val="99"/>
    <w:semiHidden/>
    <w:unhideWhenUsed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Pr>
      <w:sz w:val="17"/>
    </w:rPr>
  </w:style>
  <w:style w:type="paragraph" w:styleId="Footer">
    <w:name w:val="footer"/>
    <w:basedOn w:val="Normal"/>
    <w:link w:val="FooterChar"/>
    <w:uiPriority w:val="99"/>
    <w:semiHidden/>
    <w:unhideWhenUsed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Pr>
      <w:sz w:val="17"/>
    </w:rPr>
  </w:style>
  <w:style w:type="paragraph" w:customStyle="1" w:styleId="Dates">
    <w:name w:val="Dates"/>
    <w:basedOn w:val="Normal"/>
    <w:qFormat/>
    <w:rPr>
      <w:color w:val="595959" w:themeColor="text1" w:themeTint="A6"/>
    </w:rPr>
  </w:style>
  <w:style w:type="paragraph" w:customStyle="1" w:styleId="Italics">
    <w:name w:val="Italics"/>
    <w:basedOn w:val="Normal"/>
    <w:qFormat/>
    <w:rPr>
      <w:i/>
    </w:rPr>
  </w:style>
  <w:style w:type="paragraph" w:customStyle="1" w:styleId="YourName">
    <w:name w:val="Your Name"/>
    <w:basedOn w:val="Normal"/>
    <w:qFormat/>
    <w:rPr>
      <w:rFonts w:asciiTheme="majorHAnsi" w:hAnsiTheme="majorHAnsi"/>
      <w:caps/>
      <w:color w:val="595959" w:themeColor="text1" w:themeTint="A6"/>
      <w:spacing w:val="10"/>
      <w:sz w:val="20"/>
    </w:rPr>
  </w:style>
  <w:style w:type="paragraph" w:customStyle="1" w:styleId="ResumeBodyText">
    <w:name w:val="Resume Body Text"/>
    <w:basedOn w:val="Normal"/>
    <w:qFormat/>
  </w:style>
  <w:style w:type="paragraph" w:customStyle="1" w:styleId="SectionHeading">
    <w:name w:val="Section Heading"/>
    <w:basedOn w:val="Normal"/>
    <w:qFormat/>
    <w:rPr>
      <w:rFonts w:asciiTheme="majorHAnsi" w:hAnsiTheme="majorHAnsi"/>
      <w:caps/>
      <w:color w:val="595959" w:themeColor="text1" w:themeTint="A6"/>
      <w:spacing w:val="10"/>
      <w:sz w:val="15"/>
    </w:rPr>
  </w:style>
  <w:style w:type="character" w:styleId="Hyperlink">
    <w:name w:val="Hyperlink"/>
    <w:basedOn w:val="DefaultParagraphFont"/>
    <w:uiPriority w:val="99"/>
    <w:unhideWhenUsed/>
    <w:rsid w:val="002E43E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bonanno\AppData\Roaming\Microsoft\Templates\Resume%20for%20recent%20college%20gradu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1E3B89D6ED04590B4982DAE33497A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BF3C84-D9B8-4C8C-8E3E-C1AF36DEE4DA}"/>
      </w:docPartPr>
      <w:docPartBody>
        <w:p w:rsidR="00FA45C8" w:rsidRDefault="00292F07">
          <w:pPr>
            <w:pStyle w:val="41E3B89D6ED04590B4982DAE33497AE0"/>
          </w:pPr>
          <w:r>
            <w:t>[your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35D3F8E"/>
    <w:multiLevelType w:val="hybridMultilevel"/>
    <w:tmpl w:val="C784AE7E"/>
    <w:lvl w:ilvl="0" w:tplc="A4D04992">
      <w:start w:val="1"/>
      <w:numFmt w:val="bullet"/>
      <w:pStyle w:val="Description"/>
      <w:lvlText w:val=""/>
      <w:lvlJc w:val="left"/>
      <w:pPr>
        <w:ind w:left="720" w:hanging="360"/>
      </w:pPr>
      <w:rPr>
        <w:rFonts w:ascii="Symbol" w:hAnsi="Symbol" w:hint="default"/>
        <w:color w:val="BFBFBF" w:themeColor="background1" w:themeShade="BF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2F07"/>
    <w:rsid w:val="00292F07"/>
    <w:rsid w:val="004865D7"/>
    <w:rsid w:val="00580562"/>
    <w:rsid w:val="007B2F63"/>
    <w:rsid w:val="008717E5"/>
    <w:rsid w:val="00C73221"/>
    <w:rsid w:val="00E444CB"/>
    <w:rsid w:val="00FA4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1E3B89D6ED04590B4982DAE33497AE0">
    <w:name w:val="41E3B89D6ED04590B4982DAE33497AE0"/>
  </w:style>
  <w:style w:type="paragraph" w:customStyle="1" w:styleId="F93BB50955D8469C87A56CF29BA2BA64">
    <w:name w:val="F93BB50955D8469C87A56CF29BA2BA64"/>
  </w:style>
  <w:style w:type="paragraph" w:customStyle="1" w:styleId="EFAEDE0E63184A5D94B7A3B17584CEA7">
    <w:name w:val="EFAEDE0E63184A5D94B7A3B17584CEA7"/>
  </w:style>
  <w:style w:type="paragraph" w:customStyle="1" w:styleId="F4A99BFCD0CA421CAAF65BF679067577">
    <w:name w:val="F4A99BFCD0CA421CAAF65BF679067577"/>
  </w:style>
  <w:style w:type="paragraph" w:customStyle="1" w:styleId="CA0B2458F0134651BA81E75332854E99">
    <w:name w:val="CA0B2458F0134651BA81E75332854E99"/>
  </w:style>
  <w:style w:type="character" w:styleId="PlaceholderText">
    <w:name w:val="Placeholder Text"/>
    <w:basedOn w:val="DefaultParagraphFont"/>
    <w:uiPriority w:val="99"/>
    <w:semiHidden/>
    <w:rsid w:val="007B2F63"/>
    <w:rPr>
      <w:color w:val="808080"/>
    </w:rPr>
  </w:style>
  <w:style w:type="paragraph" w:customStyle="1" w:styleId="29688CA3BF66433E906C8CDD80E2BFE0">
    <w:name w:val="29688CA3BF66433E906C8CDD80E2BFE0"/>
  </w:style>
  <w:style w:type="paragraph" w:customStyle="1" w:styleId="BF03CA4FB2C740A288270C125A1EB707">
    <w:name w:val="BF03CA4FB2C740A288270C125A1EB707"/>
  </w:style>
  <w:style w:type="paragraph" w:customStyle="1" w:styleId="F50FB45998AB4BA3A770CEC476303BED">
    <w:name w:val="F50FB45998AB4BA3A770CEC476303BED"/>
  </w:style>
  <w:style w:type="paragraph" w:customStyle="1" w:styleId="77FE0BF5940943A094DA1F3D46314323">
    <w:name w:val="77FE0BF5940943A094DA1F3D46314323"/>
  </w:style>
  <w:style w:type="paragraph" w:customStyle="1" w:styleId="FDA7057B62DB41F39C8E19BAF5794170">
    <w:name w:val="FDA7057B62DB41F39C8E19BAF5794170"/>
  </w:style>
  <w:style w:type="paragraph" w:customStyle="1" w:styleId="9AC9DED24D8741B193E2A7A9F2333B88">
    <w:name w:val="9AC9DED24D8741B193E2A7A9F2333B88"/>
  </w:style>
  <w:style w:type="paragraph" w:customStyle="1" w:styleId="A17B7E96941B418C9F1E39929A1C52EB">
    <w:name w:val="A17B7E96941B418C9F1E39929A1C52EB"/>
  </w:style>
  <w:style w:type="paragraph" w:customStyle="1" w:styleId="52DF0335A32A45BD850152F2E64C48B6">
    <w:name w:val="52DF0335A32A45BD850152F2E64C48B6"/>
  </w:style>
  <w:style w:type="paragraph" w:customStyle="1" w:styleId="Description">
    <w:name w:val="Description"/>
    <w:basedOn w:val="Normal"/>
    <w:qFormat/>
    <w:rsid w:val="00292F07"/>
    <w:pPr>
      <w:numPr>
        <w:numId w:val="1"/>
      </w:numPr>
      <w:spacing w:after="80" w:line="240" w:lineRule="auto"/>
      <w:ind w:left="432" w:hanging="288"/>
    </w:pPr>
    <w:rPr>
      <w:rFonts w:eastAsiaTheme="minorHAnsi"/>
      <w:sz w:val="17"/>
    </w:rPr>
  </w:style>
  <w:style w:type="paragraph" w:customStyle="1" w:styleId="41EB3D31F7E645EB934CE922403F15DF">
    <w:name w:val="41EB3D31F7E645EB934CE922403F15DF"/>
  </w:style>
  <w:style w:type="paragraph" w:customStyle="1" w:styleId="8480429CF90E456BA48BAE0696B4B2E6">
    <w:name w:val="8480429CF90E456BA48BAE0696B4B2E6"/>
  </w:style>
  <w:style w:type="paragraph" w:customStyle="1" w:styleId="F9E4ECC7799040B3ADE096951638F150">
    <w:name w:val="F9E4ECC7799040B3ADE096951638F150"/>
  </w:style>
  <w:style w:type="paragraph" w:customStyle="1" w:styleId="0AE9F7D2A24F451583A1AA53346A3A10">
    <w:name w:val="0AE9F7D2A24F451583A1AA53346A3A10"/>
  </w:style>
  <w:style w:type="paragraph" w:customStyle="1" w:styleId="1A1A92E6893A40919931FDF7C99D9968">
    <w:name w:val="1A1A92E6893A40919931FDF7C99D9968"/>
  </w:style>
  <w:style w:type="paragraph" w:customStyle="1" w:styleId="A62F69649C3B445ABB1C1A5656C790C0">
    <w:name w:val="A62F69649C3B445ABB1C1A5656C790C0"/>
  </w:style>
  <w:style w:type="paragraph" w:customStyle="1" w:styleId="CB9127808CE449A38759DB29CB8C9BBB">
    <w:name w:val="CB9127808CE449A38759DB29CB8C9BBB"/>
  </w:style>
  <w:style w:type="paragraph" w:customStyle="1" w:styleId="39D3DAB08C4849EFB501ED1F10E1697F">
    <w:name w:val="39D3DAB08C4849EFB501ED1F10E1697F"/>
  </w:style>
  <w:style w:type="paragraph" w:customStyle="1" w:styleId="1A50B03DBD6A4AA58BFA9F5CE11FBE47">
    <w:name w:val="1A50B03DBD6A4AA58BFA9F5CE11FBE47"/>
  </w:style>
  <w:style w:type="paragraph" w:customStyle="1" w:styleId="9AB50A6834A84522B343B8B2C499BAA4">
    <w:name w:val="9AB50A6834A84522B343B8B2C499BAA4"/>
  </w:style>
  <w:style w:type="paragraph" w:customStyle="1" w:styleId="95A880001F7A43238AD14F7AA32779D4">
    <w:name w:val="95A880001F7A43238AD14F7AA32779D4"/>
  </w:style>
  <w:style w:type="paragraph" w:customStyle="1" w:styleId="69F7A78B229943C2ADF798AEED3B787E">
    <w:name w:val="69F7A78B229943C2ADF798AEED3B787E"/>
  </w:style>
  <w:style w:type="paragraph" w:customStyle="1" w:styleId="6D4B022564124F9798E8E5360DBBCF16">
    <w:name w:val="6D4B022564124F9798E8E5360DBBCF16"/>
  </w:style>
  <w:style w:type="paragraph" w:customStyle="1" w:styleId="EAE9745DBF7C4FDD8B8EF6C2F65C4B55">
    <w:name w:val="EAE9745DBF7C4FDD8B8EF6C2F65C4B55"/>
  </w:style>
  <w:style w:type="paragraph" w:customStyle="1" w:styleId="763C023B2EE5496C89368CB76CDE7C29">
    <w:name w:val="763C023B2EE5496C89368CB76CDE7C29"/>
  </w:style>
  <w:style w:type="paragraph" w:customStyle="1" w:styleId="078EA3E793A6478B81811EEEDA9513C6">
    <w:name w:val="078EA3E793A6478B81811EEEDA9513C6"/>
  </w:style>
  <w:style w:type="paragraph" w:customStyle="1" w:styleId="2C93BAE0AA4E40ED8849AADFA5A27428">
    <w:name w:val="2C93BAE0AA4E40ED8849AADFA5A27428"/>
  </w:style>
  <w:style w:type="paragraph" w:customStyle="1" w:styleId="EBA96A87157E4AB3BA267ABE3D8613A1">
    <w:name w:val="EBA96A87157E4AB3BA267ABE3D8613A1"/>
  </w:style>
  <w:style w:type="paragraph" w:customStyle="1" w:styleId="273C4C6DA4664F5DAE0F82F925CE2C00">
    <w:name w:val="273C4C6DA4664F5DAE0F82F925CE2C00"/>
    <w:rsid w:val="00292F07"/>
  </w:style>
  <w:style w:type="paragraph" w:customStyle="1" w:styleId="200ED15E71224108BB302827A8A619CD">
    <w:name w:val="200ED15E71224108BB302827A8A619CD"/>
    <w:rsid w:val="00292F07"/>
  </w:style>
  <w:style w:type="paragraph" w:customStyle="1" w:styleId="3DEF74EB2C6747A8B226947C5D008BE7">
    <w:name w:val="3DEF74EB2C6747A8B226947C5D008BE7"/>
    <w:rsid w:val="00292F07"/>
  </w:style>
  <w:style w:type="paragraph" w:customStyle="1" w:styleId="7E034E426E674E4EB9F1E4A0E39938AF">
    <w:name w:val="7E034E426E674E4EB9F1E4A0E39938AF"/>
    <w:rsid w:val="00292F07"/>
  </w:style>
  <w:style w:type="paragraph" w:customStyle="1" w:styleId="C4DAB6BD78A2417CBD01D91EB5F88C84">
    <w:name w:val="C4DAB6BD78A2417CBD01D91EB5F88C84"/>
    <w:rsid w:val="00292F07"/>
  </w:style>
  <w:style w:type="paragraph" w:customStyle="1" w:styleId="7F7A4912079C4A7387B9E001BC89A91E">
    <w:name w:val="7F7A4912079C4A7387B9E001BC89A91E"/>
    <w:rsid w:val="00292F07"/>
  </w:style>
  <w:style w:type="paragraph" w:customStyle="1" w:styleId="C6D36D99A65C4360B13CA7CBD21B0E11">
    <w:name w:val="C6D36D99A65C4360B13CA7CBD21B0E11"/>
    <w:rsid w:val="00292F07"/>
  </w:style>
  <w:style w:type="paragraph" w:customStyle="1" w:styleId="EBA8F3525A8F4CA4960809B419A31998">
    <w:name w:val="EBA8F3525A8F4CA4960809B419A31998"/>
    <w:rsid w:val="00292F07"/>
  </w:style>
  <w:style w:type="paragraph" w:customStyle="1" w:styleId="C744454EEB7546F9AB558395B635AC6D">
    <w:name w:val="C744454EEB7546F9AB558395B635AC6D"/>
    <w:rsid w:val="00292F07"/>
  </w:style>
  <w:style w:type="paragraph" w:customStyle="1" w:styleId="7AC752CA989541A58A0A425E5D62DEB0">
    <w:name w:val="7AC752CA989541A58A0A425E5D62DEB0"/>
    <w:rsid w:val="00292F07"/>
  </w:style>
  <w:style w:type="paragraph" w:customStyle="1" w:styleId="ED3F850428284270BD4281E855057604">
    <w:name w:val="ED3F850428284270BD4281E855057604"/>
    <w:rsid w:val="00292F07"/>
  </w:style>
  <w:style w:type="paragraph" w:customStyle="1" w:styleId="CABACCFA5A024D7A82EA59DF0AD526E7">
    <w:name w:val="CABACCFA5A024D7A82EA59DF0AD526E7"/>
    <w:rsid w:val="00292F07"/>
  </w:style>
  <w:style w:type="paragraph" w:customStyle="1" w:styleId="265A70E15128432A929221A0C68AB196">
    <w:name w:val="265A70E15128432A929221A0C68AB196"/>
    <w:rsid w:val="00292F07"/>
  </w:style>
  <w:style w:type="paragraph" w:customStyle="1" w:styleId="9394AC67D3B941F69D0C831B72C4784A">
    <w:name w:val="9394AC67D3B941F69D0C831B72C4784A"/>
    <w:rsid w:val="00292F07"/>
  </w:style>
  <w:style w:type="paragraph" w:customStyle="1" w:styleId="AE0AD8EE939D4B3B9B895B82E80DC927">
    <w:name w:val="AE0AD8EE939D4B3B9B895B82E80DC927"/>
    <w:rsid w:val="00292F07"/>
  </w:style>
  <w:style w:type="paragraph" w:customStyle="1" w:styleId="C424CAF1429B4070AE048C0F6FB39B8F">
    <w:name w:val="C424CAF1429B4070AE048C0F6FB39B8F"/>
    <w:rsid w:val="00292F07"/>
  </w:style>
  <w:style w:type="paragraph" w:customStyle="1" w:styleId="AED574936CDC42CDB456591FCFC47511">
    <w:name w:val="AED574936CDC42CDB456591FCFC47511"/>
    <w:rsid w:val="00292F07"/>
  </w:style>
  <w:style w:type="paragraph" w:customStyle="1" w:styleId="7D944940296B40BE970E57123116F362">
    <w:name w:val="7D944940296B40BE970E57123116F362"/>
    <w:rsid w:val="00292F07"/>
  </w:style>
  <w:style w:type="paragraph" w:customStyle="1" w:styleId="9B3044E85BB240D9B296D26FE827DFEF">
    <w:name w:val="9B3044E85BB240D9B296D26FE827DFEF"/>
    <w:rsid w:val="00292F07"/>
  </w:style>
  <w:style w:type="paragraph" w:customStyle="1" w:styleId="06A3E36634C442068F21DB90FDC79939">
    <w:name w:val="06A3E36634C442068F21DB90FDC79939"/>
    <w:rsid w:val="00292F07"/>
  </w:style>
  <w:style w:type="paragraph" w:customStyle="1" w:styleId="E0F87D20ED8D4E7BA0D91928F850BEB6">
    <w:name w:val="E0F87D20ED8D4E7BA0D91928F850BEB6"/>
    <w:rsid w:val="00292F07"/>
  </w:style>
  <w:style w:type="paragraph" w:customStyle="1" w:styleId="7D785749FD644830A92997CC308533B3">
    <w:name w:val="7D785749FD644830A92997CC308533B3"/>
    <w:rsid w:val="00292F07"/>
  </w:style>
  <w:style w:type="paragraph" w:customStyle="1" w:styleId="E854F9BA68EF48FE9EFAE705282CB1B5">
    <w:name w:val="E854F9BA68EF48FE9EFAE705282CB1B5"/>
    <w:rsid w:val="00292F07"/>
  </w:style>
  <w:style w:type="paragraph" w:customStyle="1" w:styleId="A8D4E6D3DE7E4B91BD31E9B9E73A3E03">
    <w:name w:val="A8D4E6D3DE7E4B91BD31E9B9E73A3E03"/>
    <w:rsid w:val="00292F07"/>
  </w:style>
  <w:style w:type="paragraph" w:customStyle="1" w:styleId="D15E960948BE4AA8B40C3F8A68463ECD">
    <w:name w:val="D15E960948BE4AA8B40C3F8A68463ECD"/>
    <w:rsid w:val="00292F07"/>
  </w:style>
  <w:style w:type="paragraph" w:customStyle="1" w:styleId="BD6FA6349EE74240AB222BA99EE812BD">
    <w:name w:val="BD6FA6349EE74240AB222BA99EE812BD"/>
    <w:rsid w:val="00292F07"/>
  </w:style>
  <w:style w:type="paragraph" w:customStyle="1" w:styleId="82A1E3C33187473493EFE98C51FA9294">
    <w:name w:val="82A1E3C33187473493EFE98C51FA9294"/>
    <w:rsid w:val="00292F07"/>
  </w:style>
  <w:style w:type="paragraph" w:customStyle="1" w:styleId="75BC618037674107A5A6CBA42B85A895">
    <w:name w:val="75BC618037674107A5A6CBA42B85A895"/>
    <w:rsid w:val="00292F07"/>
  </w:style>
  <w:style w:type="paragraph" w:customStyle="1" w:styleId="1BFCABF19D5A473799D684DE4C386715">
    <w:name w:val="1BFCABF19D5A473799D684DE4C386715"/>
    <w:rsid w:val="00292F07"/>
  </w:style>
  <w:style w:type="paragraph" w:customStyle="1" w:styleId="7E0ACE3A38CE4E5ABA0A7BCBAC1B3BCD">
    <w:name w:val="7E0ACE3A38CE4E5ABA0A7BCBAC1B3BCD"/>
    <w:rsid w:val="00292F07"/>
  </w:style>
  <w:style w:type="paragraph" w:customStyle="1" w:styleId="D96DAC0ECA0E4676B9083941390BF861">
    <w:name w:val="D96DAC0ECA0E4676B9083941390BF861"/>
    <w:rsid w:val="00292F07"/>
  </w:style>
  <w:style w:type="paragraph" w:customStyle="1" w:styleId="3678B113479243B59F5220D20B86452B">
    <w:name w:val="3678B113479243B59F5220D20B86452B"/>
    <w:rsid w:val="00292F07"/>
  </w:style>
  <w:style w:type="paragraph" w:customStyle="1" w:styleId="3509B26592FD4A4CA15BE7B0FE495F28">
    <w:name w:val="3509B26592FD4A4CA15BE7B0FE495F28"/>
    <w:rsid w:val="00292F07"/>
  </w:style>
  <w:style w:type="paragraph" w:customStyle="1" w:styleId="4473B55B696540619A3262101C4532DD">
    <w:name w:val="4473B55B696540619A3262101C4532DD"/>
    <w:rsid w:val="00292F07"/>
  </w:style>
  <w:style w:type="paragraph" w:customStyle="1" w:styleId="3C006B4C155A487C813CC2BCB4CA5668">
    <w:name w:val="3C006B4C155A487C813CC2BCB4CA5668"/>
    <w:rsid w:val="00292F07"/>
  </w:style>
  <w:style w:type="paragraph" w:customStyle="1" w:styleId="E8797025575F40F7B791BBC531DD9A4C">
    <w:name w:val="E8797025575F40F7B791BBC531DD9A4C"/>
    <w:rsid w:val="00292F07"/>
  </w:style>
  <w:style w:type="paragraph" w:customStyle="1" w:styleId="0BC3C7F69B4D4836A2ECA8A4E13CDD19">
    <w:name w:val="0BC3C7F69B4D4836A2ECA8A4E13CDD19"/>
    <w:rsid w:val="00292F07"/>
  </w:style>
  <w:style w:type="paragraph" w:customStyle="1" w:styleId="99B3C061C0FD4B7AA0E9AA36CF0DA3A9">
    <w:name w:val="99B3C061C0FD4B7AA0E9AA36CF0DA3A9"/>
    <w:rsid w:val="00292F07"/>
  </w:style>
  <w:style w:type="paragraph" w:customStyle="1" w:styleId="4DC771A86E2B459BA7DDAE380DAA1446">
    <w:name w:val="4DC771A86E2B459BA7DDAE380DAA1446"/>
    <w:rsid w:val="00292F07"/>
  </w:style>
  <w:style w:type="paragraph" w:customStyle="1" w:styleId="36ADE3C0571D4AB0A2663C84D563DEFC">
    <w:name w:val="36ADE3C0571D4AB0A2663C84D563DEFC"/>
    <w:rsid w:val="00292F07"/>
  </w:style>
  <w:style w:type="paragraph" w:customStyle="1" w:styleId="B50051EEB4634B5D94437B35B8CA2734">
    <w:name w:val="B50051EEB4634B5D94437B35B8CA2734"/>
    <w:rsid w:val="00292F07"/>
  </w:style>
  <w:style w:type="paragraph" w:customStyle="1" w:styleId="55EB5686972A42358C10C349787E4A12">
    <w:name w:val="55EB5686972A42358C10C349787E4A12"/>
    <w:rsid w:val="00292F07"/>
  </w:style>
  <w:style w:type="paragraph" w:customStyle="1" w:styleId="33C545BF145444D19D1303ABAC969776">
    <w:name w:val="33C545BF145444D19D1303ABAC969776"/>
    <w:rsid w:val="00292F07"/>
  </w:style>
  <w:style w:type="paragraph" w:customStyle="1" w:styleId="BB43B8A36464494A8DE8F5BA80460747">
    <w:name w:val="BB43B8A36464494A8DE8F5BA80460747"/>
    <w:rsid w:val="00292F07"/>
  </w:style>
  <w:style w:type="paragraph" w:customStyle="1" w:styleId="12C4BA9915AC498C97586A53EFF07F6B">
    <w:name w:val="12C4BA9915AC498C97586A53EFF07F6B"/>
    <w:rsid w:val="00292F07"/>
  </w:style>
  <w:style w:type="paragraph" w:customStyle="1" w:styleId="3BF1B684CEFA40E1844FDD6FCCF61EDF">
    <w:name w:val="3BF1B684CEFA40E1844FDD6FCCF61EDF"/>
    <w:rsid w:val="00292F07"/>
  </w:style>
  <w:style w:type="paragraph" w:customStyle="1" w:styleId="2710D8BC72454B828D88E1C6D0A04E67">
    <w:name w:val="2710D8BC72454B828D88E1C6D0A04E67"/>
    <w:rsid w:val="00FA45C8"/>
  </w:style>
  <w:style w:type="paragraph" w:customStyle="1" w:styleId="B4FBA30A53FD4B96A228C94F91C38525">
    <w:name w:val="B4FBA30A53FD4B96A228C94F91C38525"/>
    <w:rsid w:val="00FA45C8"/>
  </w:style>
  <w:style w:type="paragraph" w:customStyle="1" w:styleId="025DFB35DEA94D548633E93DDDCA7EDD">
    <w:name w:val="025DFB35DEA94D548633E93DDDCA7EDD"/>
    <w:rsid w:val="00FA45C8"/>
  </w:style>
  <w:style w:type="paragraph" w:customStyle="1" w:styleId="5312612A332E40B2B75D3ECCEBF86CBC">
    <w:name w:val="5312612A332E40B2B75D3ECCEBF86CBC"/>
    <w:rsid w:val="00FA45C8"/>
  </w:style>
  <w:style w:type="paragraph" w:customStyle="1" w:styleId="58B6FA6A50F246BAAF14E75CFE60E4A6">
    <w:name w:val="58B6FA6A50F246BAAF14E75CFE60E4A6"/>
    <w:rsid w:val="00FA45C8"/>
  </w:style>
  <w:style w:type="paragraph" w:customStyle="1" w:styleId="CAE750FAA0C642789FCD05B81F3242E1">
    <w:name w:val="CAE750FAA0C642789FCD05B81F3242E1"/>
    <w:rsid w:val="00FA45C8"/>
  </w:style>
  <w:style w:type="paragraph" w:customStyle="1" w:styleId="D4F72AFC4979475DBFC6C1CFDC5FAB9C">
    <w:name w:val="D4F72AFC4979475DBFC6C1CFDC5FAB9C"/>
    <w:rsid w:val="00FA45C8"/>
  </w:style>
  <w:style w:type="paragraph" w:customStyle="1" w:styleId="116F500AE3AA4AE0985FBA179200D6B0">
    <w:name w:val="116F500AE3AA4AE0985FBA179200D6B0"/>
    <w:rsid w:val="00FA45C8"/>
  </w:style>
  <w:style w:type="paragraph" w:customStyle="1" w:styleId="F0445909D772406E945028A6E28117AC">
    <w:name w:val="F0445909D772406E945028A6E28117AC"/>
    <w:rsid w:val="00FA45C8"/>
  </w:style>
  <w:style w:type="paragraph" w:customStyle="1" w:styleId="7F3E26168F654352BD4A56017697CAC2">
    <w:name w:val="7F3E26168F654352BD4A56017697CAC2"/>
    <w:rsid w:val="007B2F63"/>
  </w:style>
  <w:style w:type="paragraph" w:customStyle="1" w:styleId="852D7E65AC0A4D8D8536AE741106BCD9">
    <w:name w:val="852D7E65AC0A4D8D8536AE741106BCD9"/>
    <w:rsid w:val="007B2F63"/>
  </w:style>
  <w:style w:type="paragraph" w:customStyle="1" w:styleId="556603F5A96B430FA425376A195E3949">
    <w:name w:val="556603F5A96B430FA425376A195E3949"/>
    <w:rsid w:val="007B2F63"/>
  </w:style>
  <w:style w:type="paragraph" w:customStyle="1" w:styleId="BE3F22428F4B4EA38DD9C890C4F0FA6A">
    <w:name w:val="BE3F22428F4B4EA38DD9C890C4F0FA6A"/>
    <w:rsid w:val="007B2F63"/>
  </w:style>
  <w:style w:type="paragraph" w:customStyle="1" w:styleId="9222B0DD61B74D2EAFE405F37B08B7B7">
    <w:name w:val="9222B0DD61B74D2EAFE405F37B08B7B7"/>
    <w:rsid w:val="007B2F63"/>
  </w:style>
  <w:style w:type="paragraph" w:customStyle="1" w:styleId="D0105EB88D5D4CF396F64A8755DF0A3F">
    <w:name w:val="D0105EB88D5D4CF396F64A8755DF0A3F"/>
    <w:rsid w:val="007B2F63"/>
  </w:style>
  <w:style w:type="paragraph" w:customStyle="1" w:styleId="CFF2CBFA2E2C431FABB9F2E8D4B8CC1A">
    <w:name w:val="CFF2CBFA2E2C431FABB9F2E8D4B8CC1A"/>
    <w:rsid w:val="007B2F63"/>
  </w:style>
  <w:style w:type="paragraph" w:customStyle="1" w:styleId="6B1A617EE7DF44629033D2C633585D2E">
    <w:name w:val="6B1A617EE7DF44629033D2C633585D2E"/>
    <w:rsid w:val="007B2F63"/>
  </w:style>
  <w:style w:type="paragraph" w:customStyle="1" w:styleId="42562430CEA14DB1AC4CDF6FA85F66ED">
    <w:name w:val="42562430CEA14DB1AC4CDF6FA85F66ED"/>
    <w:rsid w:val="007B2F63"/>
  </w:style>
  <w:style w:type="paragraph" w:customStyle="1" w:styleId="4769CC1B28F944B699CE542B89C9E001">
    <w:name w:val="4769CC1B28F944B699CE542B89C9E001"/>
    <w:rsid w:val="007B2F63"/>
  </w:style>
  <w:style w:type="paragraph" w:customStyle="1" w:styleId="57B8A62EB579447A9FB6AF5ED52886A7">
    <w:name w:val="57B8A62EB579447A9FB6AF5ED52886A7"/>
    <w:rsid w:val="007B2F63"/>
  </w:style>
  <w:style w:type="paragraph" w:customStyle="1" w:styleId="DB531247F94F476E99EA8FD1031C9B9E">
    <w:name w:val="DB531247F94F476E99EA8FD1031C9B9E"/>
    <w:rsid w:val="007B2F63"/>
  </w:style>
  <w:style w:type="paragraph" w:customStyle="1" w:styleId="B5E82B9A8F464FF9AD4177602EDCFF54">
    <w:name w:val="B5E82B9A8F464FF9AD4177602EDCFF54"/>
    <w:rsid w:val="007B2F63"/>
  </w:style>
  <w:style w:type="paragraph" w:customStyle="1" w:styleId="02EA9C0D9A5B457BAF70B9E11B80E9C7">
    <w:name w:val="02EA9C0D9A5B457BAF70B9E11B80E9C7"/>
    <w:rsid w:val="007B2F63"/>
  </w:style>
  <w:style w:type="paragraph" w:customStyle="1" w:styleId="C3B1A1C522D84EF8B65ADEBD24B99BC1">
    <w:name w:val="C3B1A1C522D84EF8B65ADEBD24B99BC1"/>
    <w:rsid w:val="007B2F63"/>
  </w:style>
  <w:style w:type="paragraph" w:customStyle="1" w:styleId="7FCF301313FB4C578E7DF62272AC2D07">
    <w:name w:val="7FCF301313FB4C578E7DF62272AC2D07"/>
    <w:rsid w:val="007B2F63"/>
  </w:style>
  <w:style w:type="paragraph" w:customStyle="1" w:styleId="8C3207476DC24B01A2846D14F9F9BB35">
    <w:name w:val="8C3207476DC24B01A2846D14F9F9BB35"/>
    <w:rsid w:val="007B2F6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100000" t="-60000" r="100000" b="20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/>
</file>

<file path=customXml/itemProps1.xml><?xml version="1.0" encoding="utf-8"?>
<ds:datastoreItem xmlns:ds="http://schemas.openxmlformats.org/officeDocument/2006/customXml" ds:itemID="{D6EC63DB-96FF-47C7-A767-8F83EF11DEA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4CF9633-D486-4F7A-932D-7AC86880B8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for recent college graduate.dotx</Template>
  <TotalTime>32</TotalTime>
  <Pages>1</Pages>
  <Words>307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2059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/>
  <dc:creator>William S. Bonanno</dc:creator>
  <cp:keywords/>
  <cp:lastModifiedBy>Bill</cp:lastModifiedBy>
  <cp:revision>11</cp:revision>
  <cp:lastPrinted>2017-07-23T00:14:00Z</cp:lastPrinted>
  <dcterms:created xsi:type="dcterms:W3CDTF">2017-07-22T23:53:00Z</dcterms:created>
  <dcterms:modified xsi:type="dcterms:W3CDTF">2017-07-23T00:28:00Z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TC101686489990</vt:lpwstr>
  </property>
</Properties>
</file>